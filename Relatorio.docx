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4628A" w14:textId="16E58475" w:rsidR="00D077E9" w:rsidRDefault="00414397" w:rsidP="00D70D02">
      <w:r>
        <w:rPr>
          <w:noProof/>
          <w:lang w:bidi="pt-PT"/>
        </w:rPr>
        <w:drawing>
          <wp:anchor distT="0" distB="0" distL="114300" distR="114300" simplePos="0" relativeHeight="251658240" behindDoc="1" locked="0" layoutInCell="1" allowOverlap="1" wp14:anchorId="573A1BA4" wp14:editId="7E172CE7">
            <wp:simplePos x="0" y="0"/>
            <wp:positionH relativeFrom="column">
              <wp:posOffset>-12691110</wp:posOffset>
            </wp:positionH>
            <wp:positionV relativeFrom="page">
              <wp:align>top</wp:align>
            </wp:positionV>
            <wp:extent cx="20989506" cy="699135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506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E77D50" wp14:editId="1E516A4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BA65C" id="Retângulo 3" o:spid="_x0000_s1026" alt="retângulo branco para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BF4EA3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A8533E1" w14:textId="43C5D0BC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105D04EC" wp14:editId="00BD667E">
                      <wp:extent cx="3528695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D126E4" w14:textId="240E9F6F" w:rsidR="00D077E9" w:rsidRDefault="00B460F3" w:rsidP="00D077E9">
                                  <w:pPr>
                                    <w:pStyle w:val="Ttulo"/>
                                    <w:rPr>
                                      <w:sz w:val="52"/>
                                      <w:szCs w:val="44"/>
                                      <w:lang w:bidi="pt-PT"/>
                                    </w:rPr>
                                  </w:pPr>
                                  <w:r w:rsidRPr="00B460F3">
                                    <w:rPr>
                                      <w:sz w:val="52"/>
                                      <w:szCs w:val="44"/>
                                      <w:lang w:bidi="pt-PT"/>
                                    </w:rPr>
                                    <w:t>Trabalho Prático Nº1</w:t>
                                  </w:r>
                                </w:p>
                                <w:p w14:paraId="7E2286D3" w14:textId="77777777" w:rsidR="00B460F3" w:rsidRPr="00B460F3" w:rsidRDefault="00B460F3" w:rsidP="00D077E9">
                                  <w:pPr>
                                    <w:pStyle w:val="Ttulo"/>
                                    <w:rPr>
                                      <w:sz w:val="52"/>
                                      <w:szCs w:val="44"/>
                                    </w:rPr>
                                  </w:pPr>
                                </w:p>
                                <w:p w14:paraId="1FCDB24D" w14:textId="65D72190" w:rsidR="00D077E9" w:rsidRPr="00B460F3" w:rsidRDefault="00B460F3" w:rsidP="00D077E9">
                                  <w:pPr>
                                    <w:pStyle w:val="Ttulo"/>
                                    <w:spacing w:after="0"/>
                                    <w:rPr>
                                      <w:b w:val="0"/>
                                      <w:bCs w:val="0"/>
                                      <w:sz w:val="44"/>
                                      <w:szCs w:val="36"/>
                                    </w:rPr>
                                  </w:pPr>
                                  <w:r w:rsidRPr="00B460F3">
                                    <w:rPr>
                                      <w:b w:val="0"/>
                                      <w:bCs w:val="0"/>
                                      <w:sz w:val="44"/>
                                      <w:szCs w:val="36"/>
                                      <w:lang w:bidi="pt-PT"/>
                                    </w:rPr>
                                    <w:t>Integração de Sistemas de Informação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05D04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" filled="f" stroked="f" strokeweight=".5pt">
                      <v:textbox>
                        <w:txbxContent>
                          <w:p w14:paraId="11D126E4" w14:textId="240E9F6F" w:rsidR="00D077E9" w:rsidRDefault="00B460F3" w:rsidP="00D077E9">
                            <w:pPr>
                              <w:pStyle w:val="Ttulo"/>
                              <w:rPr>
                                <w:sz w:val="52"/>
                                <w:szCs w:val="44"/>
                                <w:lang w:bidi="pt-PT"/>
                              </w:rPr>
                            </w:pPr>
                            <w:r w:rsidRPr="00B460F3">
                              <w:rPr>
                                <w:sz w:val="52"/>
                                <w:szCs w:val="44"/>
                                <w:lang w:bidi="pt-PT"/>
                              </w:rPr>
                              <w:t>Trabalho Prático Nº1</w:t>
                            </w:r>
                          </w:p>
                          <w:p w14:paraId="7E2286D3" w14:textId="77777777" w:rsidR="00B460F3" w:rsidRPr="00B460F3" w:rsidRDefault="00B460F3" w:rsidP="00D077E9">
                            <w:pPr>
                              <w:pStyle w:val="Ttulo"/>
                              <w:rPr>
                                <w:sz w:val="52"/>
                                <w:szCs w:val="44"/>
                              </w:rPr>
                            </w:pPr>
                          </w:p>
                          <w:p w14:paraId="1FCDB24D" w14:textId="65D72190" w:rsidR="00D077E9" w:rsidRPr="00B460F3" w:rsidRDefault="00B460F3" w:rsidP="00D077E9">
                            <w:pPr>
                              <w:pStyle w:val="Ttulo"/>
                              <w:spacing w:after="0"/>
                              <w:rPr>
                                <w:b w:val="0"/>
                                <w:bCs w:val="0"/>
                                <w:sz w:val="44"/>
                                <w:szCs w:val="36"/>
                              </w:rPr>
                            </w:pPr>
                            <w:r w:rsidRPr="00B460F3">
                              <w:rPr>
                                <w:b w:val="0"/>
                                <w:bCs w:val="0"/>
                                <w:sz w:val="44"/>
                                <w:szCs w:val="36"/>
                                <w:lang w:bidi="pt-PT"/>
                              </w:rPr>
                              <w:t>Integração de Sistemas de Informação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3242039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1F693627" wp14:editId="224F3EC7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5EA6A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B794B3F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CB4DED" w14:textId="402D6EAD" w:rsidR="00D077E9" w:rsidRDefault="00D077E9" w:rsidP="00AB02A7">
            <w:pPr>
              <w:rPr>
                <w:noProof/>
              </w:rPr>
            </w:pPr>
          </w:p>
        </w:tc>
      </w:tr>
      <w:tr w:rsidR="00D077E9" w14:paraId="4DB2693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2C6597AA22F495A9F8C58E74BA79581"/>
              </w:placeholder>
              <w15:appearance w15:val="hidden"/>
            </w:sdtPr>
            <w:sdtContent>
              <w:p w14:paraId="27489B09" w14:textId="31698DDC" w:rsidR="00D077E9" w:rsidRDefault="00000000" w:rsidP="00AB02A7"/>
            </w:sdtContent>
          </w:sdt>
          <w:p w14:paraId="277078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55280C24" wp14:editId="7C66B597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A5D1BF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CC4E6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8E86ED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89C1C54" w14:textId="1CF7B701" w:rsidR="00D077E9" w:rsidRDefault="00D077E9" w:rsidP="00AB02A7">
            <w:r w:rsidRPr="00B231E5">
              <w:rPr>
                <w:lang w:bidi="pt-PT"/>
              </w:rPr>
              <w:t xml:space="preserve">Da autoria de: </w:t>
            </w:r>
            <w:sdt>
              <w:sdtPr>
                <w:alias w:val="O Seu Nome"/>
                <w:tag w:val="O Seu Nome"/>
                <w:id w:val="-180584491"/>
                <w:placeholder>
                  <w:docPart w:val="B83779887777429295FC2546D7D7186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B460F3">
                  <w:br/>
                  <w:t>Paulo Costa Nº29851</w:t>
                </w:r>
              </w:sdtContent>
            </w:sdt>
          </w:p>
          <w:p w14:paraId="57F784E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07B078B" w14:textId="777B7BC6" w:rsidR="00D077E9" w:rsidRDefault="00AB02A7">
      <w:pPr>
        <w:spacing w:after="200"/>
      </w:pPr>
      <w:r w:rsidRPr="00D967AC">
        <w:rPr>
          <w:noProof/>
          <w:lang w:bidi="pt-PT"/>
        </w:rPr>
        <w:drawing>
          <wp:anchor distT="0" distB="0" distL="114300" distR="114300" simplePos="0" relativeHeight="251661312" behindDoc="0" locked="0" layoutInCell="1" allowOverlap="1" wp14:anchorId="0B514D02" wp14:editId="0879B345">
            <wp:simplePos x="0" y="0"/>
            <wp:positionH relativeFrom="column">
              <wp:posOffset>3619304</wp:posOffset>
            </wp:positionH>
            <wp:positionV relativeFrom="paragraph">
              <wp:posOffset>7684428</wp:posOffset>
            </wp:positionV>
            <wp:extent cx="2137743" cy="732692"/>
            <wp:effectExtent l="0" t="0" r="0" b="0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743" cy="732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0C221E" wp14:editId="6785A8B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8364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143696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859C89" w14:textId="3C5C2E50" w:rsidR="00DC70B6" w:rsidRDefault="00DC70B6">
          <w:pPr>
            <w:pStyle w:val="Cabealhodondice"/>
          </w:pPr>
          <w:r>
            <w:t>Índice</w:t>
          </w:r>
        </w:p>
        <w:p w14:paraId="63D18544" w14:textId="6166FD68" w:rsidR="00834E3B" w:rsidRDefault="00DC70B6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7466" w:history="1">
            <w:r w:rsidR="00834E3B" w:rsidRPr="00186592">
              <w:rPr>
                <w:rStyle w:val="Hiperligao"/>
                <w:noProof/>
                <w:lang w:bidi="pt-PT"/>
              </w:rPr>
              <w:t>Introdução</w:t>
            </w:r>
            <w:r w:rsidR="00834E3B">
              <w:rPr>
                <w:noProof/>
                <w:webHidden/>
              </w:rPr>
              <w:tab/>
            </w:r>
            <w:r w:rsidR="00834E3B">
              <w:rPr>
                <w:noProof/>
                <w:webHidden/>
              </w:rPr>
              <w:fldChar w:fldCharType="begin"/>
            </w:r>
            <w:r w:rsidR="00834E3B">
              <w:rPr>
                <w:noProof/>
                <w:webHidden/>
              </w:rPr>
              <w:instrText xml:space="preserve"> PAGEREF _Toc211607466 \h </w:instrText>
            </w:r>
            <w:r w:rsidR="00834E3B">
              <w:rPr>
                <w:noProof/>
                <w:webHidden/>
              </w:rPr>
            </w:r>
            <w:r w:rsidR="00834E3B">
              <w:rPr>
                <w:noProof/>
                <w:webHidden/>
              </w:rPr>
              <w:fldChar w:fldCharType="separate"/>
            </w:r>
            <w:r w:rsidR="00834E3B">
              <w:rPr>
                <w:noProof/>
                <w:webHidden/>
              </w:rPr>
              <w:t>4</w:t>
            </w:r>
            <w:r w:rsidR="00834E3B">
              <w:rPr>
                <w:noProof/>
                <w:webHidden/>
              </w:rPr>
              <w:fldChar w:fldCharType="end"/>
            </w:r>
          </w:hyperlink>
        </w:p>
        <w:p w14:paraId="77F26B59" w14:textId="74F44246" w:rsidR="00834E3B" w:rsidRDefault="00834E3B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67" w:history="1">
            <w:r w:rsidRPr="00186592">
              <w:rPr>
                <w:rStyle w:val="Hiperligao"/>
                <w:noProof/>
                <w:lang w:bidi="pt-PT"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39E2" w14:textId="5275F95C" w:rsidR="00834E3B" w:rsidRDefault="00834E3B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68" w:history="1">
            <w:r w:rsidRPr="00186592">
              <w:rPr>
                <w:rStyle w:val="Hiperligao"/>
                <w:noProof/>
                <w:lang w:bidi="pt-PT"/>
              </w:rPr>
              <w:t>Job “meteorologia_job.kjb”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5304" w14:textId="09821073" w:rsidR="00834E3B" w:rsidRDefault="00834E3B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69" w:history="1">
            <w:r w:rsidRPr="00186592">
              <w:rPr>
                <w:rStyle w:val="Hiperligao"/>
                <w:noProof/>
              </w:rPr>
              <w:t>Transformação “dados_meteorologicos.ktr”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97F8" w14:textId="55F134AB" w:rsidR="00834E3B" w:rsidRDefault="00834E3B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70" w:history="1">
            <w:r w:rsidRPr="00186592">
              <w:rPr>
                <w:rStyle w:val="Hiperligao"/>
                <w:noProof/>
              </w:rPr>
              <w:t>Input de dados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E4EE" w14:textId="0A237E4F" w:rsidR="00834E3B" w:rsidRDefault="00834E3B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71" w:history="1">
            <w:r w:rsidRPr="00186592">
              <w:rPr>
                <w:rStyle w:val="Hiperligao"/>
                <w:noProof/>
              </w:rPr>
              <w:t>Input de dados de 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3E27" w14:textId="412199C1" w:rsidR="00834E3B" w:rsidRDefault="00834E3B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72" w:history="1">
            <w:r w:rsidRPr="00186592">
              <w:rPr>
                <w:rStyle w:val="Hiperligao"/>
                <w:noProof/>
              </w:rPr>
              <w:t>“Merge Join” e “Filtra Portugal”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20C8" w14:textId="470B9C21" w:rsidR="00834E3B" w:rsidRDefault="00834E3B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73" w:history="1">
            <w:r w:rsidRPr="00186592">
              <w:rPr>
                <w:rStyle w:val="Hiperligao"/>
                <w:noProof/>
              </w:rPr>
              <w:t>Criação do XML estruturado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5E7E" w14:textId="527C3848" w:rsidR="00834E3B" w:rsidRDefault="00834E3B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74" w:history="1">
            <w:r w:rsidRPr="00186592">
              <w:rPr>
                <w:rStyle w:val="Hiperligao"/>
                <w:noProof/>
                <w:lang w:bidi="pt-PT"/>
              </w:rPr>
              <w:t>Vídeo com 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C657" w14:textId="388A3867" w:rsidR="00834E3B" w:rsidRDefault="00834E3B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607475" w:history="1">
            <w:r w:rsidRPr="00186592">
              <w:rPr>
                <w:rStyle w:val="Hiperligao"/>
                <w:noProof/>
                <w:lang w:bidi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1A80" w14:textId="0941C4C9" w:rsidR="00DC70B6" w:rsidRDefault="00DC70B6">
          <w:r>
            <w:rPr>
              <w:bCs/>
            </w:rPr>
            <w:fldChar w:fldCharType="end"/>
          </w:r>
        </w:p>
      </w:sdtContent>
    </w:sdt>
    <w:p w14:paraId="614EFB03" w14:textId="44ACDC5E" w:rsidR="00D6797A" w:rsidRDefault="00D6797A">
      <w:pPr>
        <w:spacing w:after="200"/>
        <w:rPr>
          <w:b w:val="0"/>
          <w:lang w:bidi="pt-PT"/>
        </w:rPr>
      </w:pPr>
      <w:r>
        <w:rPr>
          <w:lang w:bidi="pt-PT"/>
        </w:rPr>
        <w:br w:type="page"/>
      </w:r>
    </w:p>
    <w:p w14:paraId="368EDA7D" w14:textId="71A5DFCA" w:rsidR="00DC70B6" w:rsidRPr="00D6797A" w:rsidRDefault="00D6797A" w:rsidP="00D6797A">
      <w:pPr>
        <w:pStyle w:val="Contedos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Índice de Figuras</w:t>
      </w:r>
    </w:p>
    <w:p w14:paraId="0136168C" w14:textId="2E543D8F" w:rsidR="00834E3B" w:rsidRDefault="00D6797A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r>
        <w:rPr>
          <w:lang w:bidi="pt-PT"/>
        </w:rPr>
        <w:fldChar w:fldCharType="begin"/>
      </w:r>
      <w:r>
        <w:rPr>
          <w:lang w:bidi="pt-PT"/>
        </w:rPr>
        <w:instrText xml:space="preserve"> TOC \h \z \c "Figura" </w:instrText>
      </w:r>
      <w:r>
        <w:rPr>
          <w:lang w:bidi="pt-PT"/>
        </w:rPr>
        <w:fldChar w:fldCharType="separate"/>
      </w:r>
      <w:hyperlink w:anchor="_Toc211607476" w:history="1">
        <w:r w:rsidR="00834E3B" w:rsidRPr="00B0166D">
          <w:rPr>
            <w:rStyle w:val="Hiperligao"/>
            <w:noProof/>
          </w:rPr>
          <w:t>Figura 1 - meteorologia_job.kjb</w:t>
        </w:r>
        <w:r w:rsidR="00834E3B">
          <w:rPr>
            <w:noProof/>
            <w:webHidden/>
          </w:rPr>
          <w:tab/>
        </w:r>
        <w:r w:rsidR="00834E3B">
          <w:rPr>
            <w:noProof/>
            <w:webHidden/>
          </w:rPr>
          <w:fldChar w:fldCharType="begin"/>
        </w:r>
        <w:r w:rsidR="00834E3B">
          <w:rPr>
            <w:noProof/>
            <w:webHidden/>
          </w:rPr>
          <w:instrText xml:space="preserve"> PAGEREF _Toc211607476 \h </w:instrText>
        </w:r>
        <w:r w:rsidR="00834E3B">
          <w:rPr>
            <w:noProof/>
            <w:webHidden/>
          </w:rPr>
        </w:r>
        <w:r w:rsidR="00834E3B">
          <w:rPr>
            <w:noProof/>
            <w:webHidden/>
          </w:rPr>
          <w:fldChar w:fldCharType="separate"/>
        </w:r>
        <w:r w:rsidR="00834E3B">
          <w:rPr>
            <w:noProof/>
            <w:webHidden/>
          </w:rPr>
          <w:t>5</w:t>
        </w:r>
        <w:r w:rsidR="00834E3B">
          <w:rPr>
            <w:noProof/>
            <w:webHidden/>
          </w:rPr>
          <w:fldChar w:fldCharType="end"/>
        </w:r>
      </w:hyperlink>
    </w:p>
    <w:p w14:paraId="130BBCD3" w14:textId="1E2E0B66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77" w:history="1">
        <w:r w:rsidRPr="00B0166D">
          <w:rPr>
            <w:rStyle w:val="Hiperligao"/>
            <w:noProof/>
          </w:rPr>
          <w:t>Figura 2 - dados_meteorologicos.ktr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579477" w14:textId="01FC1671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78" w:history="1">
        <w:r w:rsidRPr="00B0166D">
          <w:rPr>
            <w:rStyle w:val="Hiperligao"/>
            <w:noProof/>
          </w:rPr>
          <w:t>Figura 3 - Input de dados em tempo real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E765D8" w14:textId="71F39781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79" w:history="1">
        <w:r w:rsidRPr="00B0166D">
          <w:rPr>
            <w:rStyle w:val="Hiperligao"/>
            <w:noProof/>
          </w:rPr>
          <w:t>Figura 4 - Pasta "dados"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AF213" w14:textId="39FDAFCA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0" w:history="1">
        <w:r w:rsidRPr="00B0166D">
          <w:rPr>
            <w:rStyle w:val="Hiperligao"/>
            <w:noProof/>
          </w:rPr>
          <w:t>Figura 5 - Corre todos os ficheiros Json em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659E3D" w14:textId="416DC0E4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1" w:history="1">
        <w:r w:rsidRPr="00B0166D">
          <w:rPr>
            <w:rStyle w:val="Hiperligao"/>
            <w:noProof/>
          </w:rPr>
          <w:t>Figura 6 - Dados Atuais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4741C" w14:textId="1BCD0526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2" w:history="1">
        <w:r w:rsidRPr="00B0166D">
          <w:rPr>
            <w:rStyle w:val="Hiperligao"/>
            <w:noProof/>
          </w:rPr>
          <w:t>Figura 7 - Sort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972A05" w14:textId="1A063BF5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3" w:history="1">
        <w:r w:rsidRPr="00B0166D">
          <w:rPr>
            <w:rStyle w:val="Hiperligao"/>
            <w:noProof/>
          </w:rPr>
          <w:t>Figura 8 - Input de dados de previsões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3BF1B" w14:textId="6041E9D8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4" w:history="1">
        <w:r w:rsidRPr="00B0166D">
          <w:rPr>
            <w:rStyle w:val="Hiperligao"/>
            <w:noProof/>
          </w:rPr>
          <w:t>Figura 9 - Dados de previsões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375EFA" w14:textId="471354EB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5" w:history="1">
        <w:r w:rsidRPr="00B0166D">
          <w:rPr>
            <w:rStyle w:val="Hiperligao"/>
            <w:noProof/>
          </w:rPr>
          <w:t>Figura 10 - Recebe dados do passo anterior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437371" w14:textId="5F4D32C0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6" w:history="1">
        <w:r w:rsidRPr="00B0166D">
          <w:rPr>
            <w:rStyle w:val="Hiperligao"/>
            <w:noProof/>
          </w:rPr>
          <w:t>Figura 11 - Dados extraidos do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B068A0" w14:textId="48E65A8F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7" w:history="1">
        <w:r w:rsidRPr="00B0166D">
          <w:rPr>
            <w:rStyle w:val="Hiperligao"/>
            <w:noProof/>
          </w:rPr>
          <w:t>Figura 12 - Dados de csv_previsoes.csv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AAB345" w14:textId="000A50F9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8" w:history="1">
        <w:r w:rsidRPr="00B0166D">
          <w:rPr>
            <w:rStyle w:val="Hiperligao"/>
            <w:noProof/>
          </w:rPr>
          <w:t>Figura 13 - Resultado csv_previsoes.csv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AC1C2E" w14:textId="3E5E04D8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89" w:history="1">
        <w:r w:rsidRPr="00B0166D">
          <w:rPr>
            <w:rStyle w:val="Hiperligao"/>
            <w:noProof/>
          </w:rPr>
          <w:t>Figura 14 - “Merge Join” e “Filtra Portugal”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C200CE" w14:textId="0A98C709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0" w:history="1">
        <w:r w:rsidRPr="00B0166D">
          <w:rPr>
            <w:rStyle w:val="Hiperligao"/>
            <w:noProof/>
          </w:rPr>
          <w:t>Figura 15 - Merge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A5AE7D" w14:textId="19A35ACE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1" w:history="1">
        <w:r w:rsidRPr="00B0166D">
          <w:rPr>
            <w:rStyle w:val="Hiperligao"/>
            <w:noProof/>
          </w:rPr>
          <w:t>Figura 16 – Dados join.json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23A81D" w14:textId="53A57337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2" w:history="1">
        <w:r w:rsidRPr="00B0166D">
          <w:rPr>
            <w:rStyle w:val="Hiperligao"/>
            <w:noProof/>
          </w:rPr>
          <w:t>Figura 17 - Conteudo join.json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F50494" w14:textId="339DA97F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3" w:history="1">
        <w:r w:rsidRPr="00B0166D">
          <w:rPr>
            <w:rStyle w:val="Hiperligao"/>
            <w:noProof/>
          </w:rPr>
          <w:t>Figura 18 - Filtra Portugal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BD6366" w14:textId="32884FD7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4" w:history="1">
        <w:r w:rsidRPr="00B0166D">
          <w:rPr>
            <w:rStyle w:val="Hiperligao"/>
            <w:noProof/>
          </w:rPr>
          <w:t>Figura 19 - Criação do XML estruturado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9B44C0" w14:textId="6BAE86BD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5" w:history="1">
        <w:r w:rsidRPr="00B0166D">
          <w:rPr>
            <w:rStyle w:val="Hiperligao"/>
            <w:noProof/>
          </w:rPr>
          <w:t>Figura 20 - Criação do campo previsao_xml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A96DF6" w14:textId="782A08DC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6" w:history="1">
        <w:r w:rsidRPr="00B0166D">
          <w:rPr>
            <w:rStyle w:val="Hiperligao"/>
            <w:noProof/>
          </w:rPr>
          <w:t>Figura 21 - Agrupa previsões por 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EC6C02" w14:textId="254F2B07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7" w:history="1">
        <w:r w:rsidRPr="00B0166D">
          <w:rPr>
            <w:rStyle w:val="Hiperligao"/>
            <w:noProof/>
          </w:rPr>
          <w:t>Figura 22 - Criação do cidade_xml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F84318" w14:textId="50176A96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8" w:history="1">
        <w:r w:rsidRPr="00B0166D">
          <w:rPr>
            <w:rStyle w:val="Hiperligao"/>
            <w:noProof/>
          </w:rPr>
          <w:t>Figura 23 - Header e footer do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32DCAA" w14:textId="78198064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499" w:history="1">
        <w:r w:rsidRPr="00B0166D">
          <w:rPr>
            <w:rStyle w:val="Hiperligao"/>
            <w:noProof/>
          </w:rPr>
          <w:t>Figura 24 - Escrever header do xml (content)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4843A5" w14:textId="3A984665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500" w:history="1">
        <w:r w:rsidRPr="00B0166D">
          <w:rPr>
            <w:rStyle w:val="Hiperligao"/>
            <w:noProof/>
          </w:rPr>
          <w:t>Figura 25 - Escrever header do xml (fields)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57DB44" w14:textId="4401C8CB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501" w:history="1">
        <w:r w:rsidRPr="00B0166D">
          <w:rPr>
            <w:rStyle w:val="Hiperligao"/>
            <w:noProof/>
          </w:rPr>
          <w:t>Figura 26 - Escrever cidade_xml (content)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83C71A" w14:textId="52EB3364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502" w:history="1">
        <w:r w:rsidRPr="00B0166D">
          <w:rPr>
            <w:rStyle w:val="Hiperligao"/>
            <w:noProof/>
          </w:rPr>
          <w:t>Figura 27 - Escrever cidade_xml (content)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79EC9D" w14:textId="61269939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503" w:history="1">
        <w:r w:rsidRPr="00B0166D">
          <w:rPr>
            <w:rStyle w:val="Hiperligao"/>
            <w:noProof/>
          </w:rPr>
          <w:t>Figura 28 - Fecha a tag "cidades"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771769" w14:textId="1035512B" w:rsidR="00834E3B" w:rsidRDefault="00834E3B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211607504" w:history="1">
        <w:r w:rsidRPr="00B0166D">
          <w:rPr>
            <w:rStyle w:val="Hiperligao"/>
            <w:noProof/>
          </w:rPr>
          <w:t>Figura 29 - Video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_Toc211607504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9FCD92" w14:textId="7DC9C3F3" w:rsidR="00D6797A" w:rsidRDefault="00D6797A" w:rsidP="00DC70B6">
      <w:pPr>
        <w:pStyle w:val="Contedos"/>
        <w:rPr>
          <w:lang w:bidi="pt-PT"/>
        </w:rPr>
      </w:pPr>
      <w:r>
        <w:rPr>
          <w:lang w:bidi="pt-PT"/>
        </w:rPr>
        <w:fldChar w:fldCharType="end"/>
      </w:r>
    </w:p>
    <w:p w14:paraId="18900579" w14:textId="682EAA7A" w:rsidR="00DC70B6" w:rsidRDefault="00DC70B6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bidi="pt-PT"/>
        </w:rPr>
      </w:pPr>
      <w:r>
        <w:rPr>
          <w:lang w:bidi="pt-PT"/>
        </w:rPr>
        <w:br w:type="page"/>
      </w:r>
    </w:p>
    <w:p w14:paraId="3AC0CACB" w14:textId="77777777" w:rsidR="00DC70B6" w:rsidRDefault="00DC70B6" w:rsidP="00DC70B6">
      <w:pPr>
        <w:pStyle w:val="Ttulo1"/>
        <w:rPr>
          <w:lang w:bidi="pt-PT"/>
        </w:rPr>
      </w:pPr>
      <w:bookmarkStart w:id="0" w:name="_Toc211607466"/>
      <w:r>
        <w:rPr>
          <w:lang w:bidi="pt-PT"/>
        </w:rPr>
        <w:lastRenderedPageBreak/>
        <w:t>Introdução</w:t>
      </w:r>
      <w:bookmarkEnd w:id="0"/>
    </w:p>
    <w:p w14:paraId="5F8915CF" w14:textId="77777777" w:rsidR="00D310AF" w:rsidRDefault="00D310AF" w:rsidP="00DC70B6">
      <w:pPr>
        <w:pStyle w:val="Contedos"/>
        <w:rPr>
          <w:lang w:bidi="pt-PT"/>
        </w:rPr>
      </w:pPr>
      <w:r w:rsidRPr="00D310AF">
        <w:rPr>
          <w:lang w:bidi="pt-PT"/>
        </w:rPr>
        <w:t>O presente relatório descreve a implementação de um processo ETL (</w:t>
      </w:r>
      <w:proofErr w:type="spellStart"/>
      <w:r w:rsidRPr="00D310AF">
        <w:rPr>
          <w:lang w:bidi="pt-PT"/>
        </w:rPr>
        <w:t>Extract</w:t>
      </w:r>
      <w:proofErr w:type="spellEnd"/>
      <w:r w:rsidRPr="00D310AF">
        <w:rPr>
          <w:lang w:bidi="pt-PT"/>
        </w:rPr>
        <w:t xml:space="preserve">, </w:t>
      </w:r>
      <w:proofErr w:type="spellStart"/>
      <w:r w:rsidRPr="00D310AF">
        <w:rPr>
          <w:lang w:bidi="pt-PT"/>
        </w:rPr>
        <w:t>Transform</w:t>
      </w:r>
      <w:proofErr w:type="spellEnd"/>
      <w:r w:rsidRPr="00D310AF">
        <w:rPr>
          <w:lang w:bidi="pt-PT"/>
        </w:rPr>
        <w:t xml:space="preserve">, </w:t>
      </w:r>
      <w:proofErr w:type="spellStart"/>
      <w:r w:rsidRPr="00D310AF">
        <w:rPr>
          <w:lang w:bidi="pt-PT"/>
        </w:rPr>
        <w:t>Load</w:t>
      </w:r>
      <w:proofErr w:type="spellEnd"/>
      <w:r w:rsidRPr="00D310AF">
        <w:rPr>
          <w:lang w:bidi="pt-PT"/>
        </w:rPr>
        <w:t xml:space="preserve">) utilizando o </w:t>
      </w:r>
      <w:proofErr w:type="spellStart"/>
      <w:r w:rsidRPr="00D310AF">
        <w:rPr>
          <w:lang w:bidi="pt-PT"/>
        </w:rPr>
        <w:t>Pentaho</w:t>
      </w:r>
      <w:proofErr w:type="spellEnd"/>
      <w:r w:rsidRPr="00D310AF">
        <w:rPr>
          <w:lang w:bidi="pt-PT"/>
        </w:rPr>
        <w:t xml:space="preserve"> Data </w:t>
      </w:r>
      <w:proofErr w:type="spellStart"/>
      <w:r w:rsidRPr="00D310AF">
        <w:rPr>
          <w:lang w:bidi="pt-PT"/>
        </w:rPr>
        <w:t>Integration</w:t>
      </w:r>
      <w:proofErr w:type="spellEnd"/>
      <w:r w:rsidRPr="00D310AF">
        <w:rPr>
          <w:lang w:bidi="pt-PT"/>
        </w:rPr>
        <w:t xml:space="preserve"> (</w:t>
      </w:r>
      <w:proofErr w:type="spellStart"/>
      <w:r w:rsidRPr="00D310AF">
        <w:rPr>
          <w:lang w:bidi="pt-PT"/>
        </w:rPr>
        <w:t>Kettle</w:t>
      </w:r>
      <w:proofErr w:type="spellEnd"/>
      <w:r w:rsidRPr="00D310AF">
        <w:rPr>
          <w:lang w:bidi="pt-PT"/>
        </w:rPr>
        <w:t>), com o objetivo de integrar dados meteorológicos provenientes de diferentes fontes. Foram utilizados</w:t>
      </w:r>
      <w:r>
        <w:rPr>
          <w:lang w:bidi="pt-PT"/>
        </w:rPr>
        <w:t xml:space="preserve"> vários</w:t>
      </w:r>
      <w:r w:rsidRPr="00D310AF">
        <w:rPr>
          <w:lang w:bidi="pt-PT"/>
        </w:rPr>
        <w:t xml:space="preserve"> ficheiros JSON contendo</w:t>
      </w:r>
      <w:r>
        <w:rPr>
          <w:lang w:bidi="pt-PT"/>
        </w:rPr>
        <w:t xml:space="preserve"> os dados meteorológicos atuais e</w:t>
      </w:r>
      <w:r w:rsidRPr="00D310AF">
        <w:rPr>
          <w:lang w:bidi="pt-PT"/>
        </w:rPr>
        <w:t xml:space="preserve"> previsões de três dias para diversas cidades em todo o mundo.</w:t>
      </w:r>
    </w:p>
    <w:p w14:paraId="66A2FE2B" w14:textId="77777777" w:rsidR="00BE012C" w:rsidRDefault="00D310AF" w:rsidP="00DC70B6">
      <w:pPr>
        <w:pStyle w:val="Contedos"/>
        <w:rPr>
          <w:lang w:bidi="pt-PT"/>
        </w:rPr>
      </w:pPr>
      <w:r w:rsidRPr="00D310AF">
        <w:rPr>
          <w:lang w:bidi="pt-PT"/>
        </w:rPr>
        <w:t xml:space="preserve">O processo desenvolvido consistiu na extração destes dados, consolidação em CSV, combinação através de </w:t>
      </w:r>
      <w:proofErr w:type="spellStart"/>
      <w:r w:rsidRPr="00D310AF">
        <w:rPr>
          <w:lang w:bidi="pt-PT"/>
        </w:rPr>
        <w:t>merge</w:t>
      </w:r>
      <w:proofErr w:type="spellEnd"/>
      <w:r w:rsidRPr="00D310AF">
        <w:rPr>
          <w:lang w:bidi="pt-PT"/>
        </w:rPr>
        <w:t xml:space="preserve"> </w:t>
      </w:r>
      <w:proofErr w:type="spellStart"/>
      <w:r w:rsidRPr="00D310AF">
        <w:rPr>
          <w:lang w:bidi="pt-PT"/>
        </w:rPr>
        <w:t>join</w:t>
      </w:r>
      <w:proofErr w:type="spellEnd"/>
      <w:r w:rsidRPr="00D310AF">
        <w:rPr>
          <w:lang w:bidi="pt-PT"/>
        </w:rPr>
        <w:t>, armazenamento em JSON e filtragem d</w:t>
      </w:r>
      <w:r>
        <w:rPr>
          <w:lang w:bidi="pt-PT"/>
        </w:rPr>
        <w:t>e</w:t>
      </w:r>
      <w:r w:rsidRPr="00D310AF">
        <w:rPr>
          <w:lang w:bidi="pt-PT"/>
        </w:rPr>
        <w:t xml:space="preserve"> cidades portuguesas com exportação para XML, de forma a obter um conjunto de dados organizado e facilmente consultável. Este trabalho ilustra não </w:t>
      </w:r>
      <w:r>
        <w:rPr>
          <w:lang w:bidi="pt-PT"/>
        </w:rPr>
        <w:t>só</w:t>
      </w:r>
      <w:r w:rsidRPr="00D310AF">
        <w:rPr>
          <w:lang w:bidi="pt-PT"/>
        </w:rPr>
        <w:t xml:space="preserve"> a capacidade do </w:t>
      </w:r>
      <w:proofErr w:type="spellStart"/>
      <w:r w:rsidRPr="00D310AF">
        <w:rPr>
          <w:lang w:bidi="pt-PT"/>
        </w:rPr>
        <w:t>Kettle</w:t>
      </w:r>
      <w:proofErr w:type="spellEnd"/>
      <w:r w:rsidRPr="00D310AF">
        <w:rPr>
          <w:lang w:bidi="pt-PT"/>
        </w:rPr>
        <w:t xml:space="preserve"> em manipular diferentes formatos de dados, </w:t>
      </w:r>
      <w:r>
        <w:rPr>
          <w:lang w:bidi="pt-PT"/>
        </w:rPr>
        <w:t>como também</w:t>
      </w:r>
      <w:r w:rsidRPr="00D310AF">
        <w:rPr>
          <w:lang w:bidi="pt-PT"/>
        </w:rPr>
        <w:t xml:space="preserve"> a importância da integração de sistemas para a construção de informação consistente e útil.</w:t>
      </w:r>
    </w:p>
    <w:p w14:paraId="3F880216" w14:textId="77777777" w:rsidR="00BE012C" w:rsidRDefault="00BE012C">
      <w:pPr>
        <w:spacing w:after="200"/>
        <w:rPr>
          <w:b w:val="0"/>
          <w:lang w:bidi="pt-PT"/>
        </w:rPr>
      </w:pPr>
      <w:r>
        <w:rPr>
          <w:lang w:bidi="pt-PT"/>
        </w:rPr>
        <w:br w:type="page"/>
      </w:r>
    </w:p>
    <w:p w14:paraId="216029F4" w14:textId="77777777" w:rsidR="00BE012C" w:rsidRDefault="00BE012C" w:rsidP="00BE012C">
      <w:pPr>
        <w:pStyle w:val="Ttulo1"/>
        <w:rPr>
          <w:lang w:bidi="pt-PT"/>
        </w:rPr>
      </w:pPr>
      <w:bookmarkStart w:id="1" w:name="_Toc211607467"/>
      <w:r>
        <w:rPr>
          <w:lang w:bidi="pt-PT"/>
        </w:rPr>
        <w:lastRenderedPageBreak/>
        <w:t>Ferramentas Utilizadas</w:t>
      </w:r>
      <w:bookmarkEnd w:id="1"/>
    </w:p>
    <w:p w14:paraId="2F754F5C" w14:textId="04460446" w:rsidR="00DC70B6" w:rsidRDefault="00BE012C" w:rsidP="00BE012C">
      <w:pPr>
        <w:pStyle w:val="Contedos"/>
        <w:rPr>
          <w:lang w:bidi="pt-PT"/>
        </w:rPr>
      </w:pPr>
      <w:r>
        <w:rPr>
          <w:lang w:bidi="pt-PT"/>
        </w:rPr>
        <w:t>Na realização deste trabalho prática foram utilizadas as seguintes ferramentas:</w:t>
      </w:r>
    </w:p>
    <w:p w14:paraId="6CA61E92" w14:textId="795CC191" w:rsidR="00BE012C" w:rsidRDefault="00BE012C" w:rsidP="00BE012C">
      <w:pPr>
        <w:pStyle w:val="Contedos"/>
        <w:numPr>
          <w:ilvl w:val="0"/>
          <w:numId w:val="1"/>
        </w:numPr>
        <w:rPr>
          <w:lang w:bidi="pt-PT"/>
        </w:rPr>
      </w:pPr>
      <w:proofErr w:type="spellStart"/>
      <w:r w:rsidRPr="001071E3">
        <w:rPr>
          <w:b/>
          <w:bCs/>
          <w:lang w:bidi="pt-PT"/>
        </w:rPr>
        <w:t>Pentaho</w:t>
      </w:r>
      <w:proofErr w:type="spellEnd"/>
      <w:r w:rsidRPr="001071E3">
        <w:rPr>
          <w:b/>
          <w:bCs/>
          <w:lang w:bidi="pt-PT"/>
        </w:rPr>
        <w:t xml:space="preserve"> Data </w:t>
      </w:r>
      <w:proofErr w:type="spellStart"/>
      <w:r w:rsidRPr="001071E3">
        <w:rPr>
          <w:b/>
          <w:bCs/>
          <w:lang w:bidi="pt-PT"/>
        </w:rPr>
        <w:t>Integration</w:t>
      </w:r>
      <w:proofErr w:type="spellEnd"/>
      <w:r w:rsidRPr="001071E3">
        <w:rPr>
          <w:b/>
          <w:bCs/>
          <w:lang w:bidi="pt-PT"/>
        </w:rPr>
        <w:t xml:space="preserve"> (</w:t>
      </w:r>
      <w:proofErr w:type="spellStart"/>
      <w:r w:rsidRPr="001071E3">
        <w:rPr>
          <w:b/>
          <w:bCs/>
          <w:lang w:bidi="pt-PT"/>
        </w:rPr>
        <w:t>Kettle</w:t>
      </w:r>
      <w:proofErr w:type="spellEnd"/>
      <w:r w:rsidRPr="001071E3">
        <w:rPr>
          <w:b/>
          <w:bCs/>
          <w:lang w:bidi="pt-PT"/>
        </w:rPr>
        <w:t>)</w:t>
      </w:r>
      <w:r w:rsidR="001071E3" w:rsidRPr="001071E3">
        <w:rPr>
          <w:b/>
          <w:bCs/>
          <w:lang w:bidi="pt-PT"/>
        </w:rPr>
        <w:t xml:space="preserve"> General </w:t>
      </w:r>
      <w:proofErr w:type="spellStart"/>
      <w:r w:rsidR="001071E3" w:rsidRPr="001071E3">
        <w:rPr>
          <w:b/>
          <w:bCs/>
          <w:lang w:bidi="pt-PT"/>
        </w:rPr>
        <w:t>Availability</w:t>
      </w:r>
      <w:proofErr w:type="spellEnd"/>
      <w:r w:rsidR="001071E3" w:rsidRPr="001071E3">
        <w:rPr>
          <w:b/>
          <w:bCs/>
          <w:lang w:bidi="pt-PT"/>
        </w:rPr>
        <w:t xml:space="preserve"> </w:t>
      </w:r>
      <w:proofErr w:type="spellStart"/>
      <w:r w:rsidR="001071E3" w:rsidRPr="001071E3">
        <w:rPr>
          <w:b/>
          <w:bCs/>
          <w:lang w:bidi="pt-PT"/>
        </w:rPr>
        <w:t>Release</w:t>
      </w:r>
      <w:proofErr w:type="spellEnd"/>
      <w:r w:rsidRPr="001071E3">
        <w:rPr>
          <w:b/>
          <w:bCs/>
          <w:lang w:bidi="pt-PT"/>
        </w:rPr>
        <w:t xml:space="preserve"> </w:t>
      </w:r>
      <w:r w:rsidR="001071E3" w:rsidRPr="001071E3">
        <w:rPr>
          <w:b/>
          <w:bCs/>
          <w:lang w:bidi="pt-PT"/>
        </w:rPr>
        <w:t>versão 10.2</w:t>
      </w:r>
      <w:r w:rsidR="001071E3">
        <w:rPr>
          <w:lang w:bidi="pt-PT"/>
        </w:rPr>
        <w:t xml:space="preserve"> – Como ambiente de desenvolvimento do projeto;</w:t>
      </w:r>
    </w:p>
    <w:p w14:paraId="5F79BE59" w14:textId="04B57AAC" w:rsidR="001071E3" w:rsidRDefault="001071E3" w:rsidP="00BE012C">
      <w:pPr>
        <w:pStyle w:val="Contedos"/>
        <w:numPr>
          <w:ilvl w:val="0"/>
          <w:numId w:val="1"/>
        </w:numPr>
        <w:rPr>
          <w:lang w:bidi="pt-PT"/>
        </w:rPr>
      </w:pPr>
      <w:proofErr w:type="spellStart"/>
      <w:r w:rsidRPr="001071E3">
        <w:rPr>
          <w:b/>
          <w:bCs/>
          <w:lang w:bidi="pt-PT"/>
        </w:rPr>
        <w:t>Weather</w:t>
      </w:r>
      <w:proofErr w:type="spellEnd"/>
      <w:r w:rsidRPr="001071E3">
        <w:rPr>
          <w:b/>
          <w:bCs/>
          <w:lang w:bidi="pt-PT"/>
        </w:rPr>
        <w:t xml:space="preserve"> API</w:t>
      </w:r>
      <w:r>
        <w:rPr>
          <w:lang w:bidi="pt-PT"/>
        </w:rPr>
        <w:t xml:space="preserve"> – Utilizada como fonte dos dados meteorológicos utilizados como input.</w:t>
      </w:r>
    </w:p>
    <w:p w14:paraId="08A1C77D" w14:textId="77777777" w:rsidR="00366462" w:rsidRDefault="00366462" w:rsidP="00D310AF">
      <w:pPr>
        <w:pStyle w:val="Ttulo1"/>
        <w:rPr>
          <w:lang w:bidi="pt-PT"/>
        </w:rPr>
      </w:pPr>
      <w:bookmarkStart w:id="2" w:name="_Toc211607468"/>
      <w:r>
        <w:rPr>
          <w:lang w:bidi="pt-PT"/>
        </w:rPr>
        <w:t>Job</w:t>
      </w:r>
      <w:r w:rsidR="00D310AF">
        <w:rPr>
          <w:lang w:bidi="pt-PT"/>
        </w:rPr>
        <w:t xml:space="preserve"> “</w:t>
      </w:r>
      <w:bookmarkStart w:id="3" w:name="_Hlk211592717"/>
      <w:proofErr w:type="spellStart"/>
      <w:r w:rsidRPr="00366462">
        <w:rPr>
          <w:lang w:bidi="pt-PT"/>
        </w:rPr>
        <w:t>meteorologia_job</w:t>
      </w:r>
      <w:r w:rsidR="00D310AF">
        <w:rPr>
          <w:lang w:bidi="pt-PT"/>
        </w:rPr>
        <w:t>.k</w:t>
      </w:r>
      <w:r>
        <w:rPr>
          <w:lang w:bidi="pt-PT"/>
        </w:rPr>
        <w:t>jb</w:t>
      </w:r>
      <w:bookmarkEnd w:id="3"/>
      <w:proofErr w:type="spellEnd"/>
      <w:r w:rsidR="00D310AF">
        <w:rPr>
          <w:lang w:bidi="pt-PT"/>
        </w:rPr>
        <w:t>”</w:t>
      </w:r>
      <w:bookmarkEnd w:id="2"/>
    </w:p>
    <w:p w14:paraId="283157F6" w14:textId="48360EA0" w:rsidR="00BE012C" w:rsidRDefault="00BE012C" w:rsidP="00366462">
      <w:pPr>
        <w:pStyle w:val="Contedos"/>
        <w:rPr>
          <w:lang w:bidi="pt-PT"/>
        </w:rPr>
      </w:pPr>
      <w:r>
        <w:rPr>
          <w:lang w:bidi="pt-PT"/>
        </w:rPr>
        <w:t xml:space="preserve">O job </w:t>
      </w:r>
      <w:proofErr w:type="spellStart"/>
      <w:r w:rsidRPr="00BE012C">
        <w:rPr>
          <w:i/>
          <w:iCs/>
          <w:lang w:bidi="pt-PT"/>
        </w:rPr>
        <w:t>meteorologia_job.kjb</w:t>
      </w:r>
      <w:proofErr w:type="spellEnd"/>
      <w:r w:rsidRPr="00BE012C">
        <w:rPr>
          <w:i/>
          <w:iCs/>
          <w:lang w:bidi="pt-PT"/>
        </w:rPr>
        <w:t xml:space="preserve"> </w:t>
      </w:r>
      <w:r>
        <w:rPr>
          <w:lang w:bidi="pt-PT"/>
        </w:rPr>
        <w:t>tem como objetivo automatizar a execução da transformação ETL principal do projeto. P</w:t>
      </w:r>
      <w:r w:rsidRPr="00BE012C">
        <w:rPr>
          <w:lang w:bidi="pt-PT"/>
        </w:rPr>
        <w:t>ermit</w:t>
      </w:r>
      <w:r>
        <w:rPr>
          <w:lang w:bidi="pt-PT"/>
        </w:rPr>
        <w:t>e assim</w:t>
      </w:r>
      <w:r w:rsidRPr="00BE012C">
        <w:rPr>
          <w:lang w:bidi="pt-PT"/>
        </w:rPr>
        <w:t xml:space="preserve"> que o processo possa ser repetido de forma simples e confiável, sem necessidade de interação manual </w:t>
      </w:r>
      <w:r>
        <w:rPr>
          <w:lang w:bidi="pt-PT"/>
        </w:rPr>
        <w:t>a</w:t>
      </w:r>
      <w:r w:rsidRPr="00BE012C">
        <w:rPr>
          <w:lang w:bidi="pt-PT"/>
        </w:rPr>
        <w:t xml:space="preserve"> cada etapa.</w:t>
      </w:r>
    </w:p>
    <w:p w14:paraId="680B3152" w14:textId="77777777" w:rsidR="00BE012C" w:rsidRDefault="00BE012C" w:rsidP="00BE012C">
      <w:pPr>
        <w:pStyle w:val="Contedos"/>
        <w:keepNext/>
        <w:jc w:val="center"/>
      </w:pPr>
      <w:r w:rsidRPr="00BE012C">
        <w:rPr>
          <w:noProof/>
          <w:lang w:bidi="pt-PT"/>
        </w:rPr>
        <w:drawing>
          <wp:inline distT="0" distB="0" distL="0" distR="0" wp14:anchorId="375983B5" wp14:editId="3086BE6B">
            <wp:extent cx="4124901" cy="1019317"/>
            <wp:effectExtent l="0" t="0" r="9525" b="9525"/>
            <wp:docPr id="300071151" name="Imagem 1" descr="Uma imagem com diagrama, fil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71151" name="Imagem 1" descr="Uma imagem com diagrama, file, Tipo de letr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7A75" w14:textId="14F2B742" w:rsidR="00BE012C" w:rsidRDefault="00BE012C" w:rsidP="00BE012C">
      <w:pPr>
        <w:pStyle w:val="Legenda"/>
        <w:jc w:val="center"/>
      </w:pPr>
      <w:bookmarkStart w:id="4" w:name="_Toc211607476"/>
      <w:r>
        <w:t xml:space="preserve">Figura </w:t>
      </w:r>
      <w:fldSimple w:instr=" SEQ Figura \* ARABIC ">
        <w:r w:rsidR="00834E3B">
          <w:rPr>
            <w:noProof/>
          </w:rPr>
          <w:t>1</w:t>
        </w:r>
      </w:fldSimple>
      <w:r>
        <w:t xml:space="preserve"> - </w:t>
      </w:r>
      <w:proofErr w:type="spellStart"/>
      <w:r w:rsidRPr="000F27A7">
        <w:t>meteorologia_job.kjb</w:t>
      </w:r>
      <w:bookmarkEnd w:id="4"/>
      <w:proofErr w:type="spellEnd"/>
    </w:p>
    <w:p w14:paraId="2097F9F2" w14:textId="7D43D897" w:rsidR="00BE012C" w:rsidRDefault="00BE012C" w:rsidP="00BE012C">
      <w:pPr>
        <w:pStyle w:val="Ttulo1"/>
      </w:pPr>
      <w:bookmarkStart w:id="5" w:name="_Toc211607469"/>
      <w:r>
        <w:t>Transformação “</w:t>
      </w:r>
      <w:proofErr w:type="spellStart"/>
      <w:r w:rsidRPr="00BE012C">
        <w:t>dados_meteorologicos.ktr</w:t>
      </w:r>
      <w:proofErr w:type="spellEnd"/>
      <w:r>
        <w:t>”</w:t>
      </w:r>
      <w:bookmarkEnd w:id="5"/>
    </w:p>
    <w:p w14:paraId="59BD04F5" w14:textId="449A1535" w:rsidR="00BE012C" w:rsidRDefault="001071E3" w:rsidP="00BE012C">
      <w:pPr>
        <w:pStyle w:val="Contedos"/>
      </w:pPr>
      <w:r>
        <w:t xml:space="preserve">Esta transformação tem como objetivo </w:t>
      </w:r>
      <w:r w:rsidRPr="001071E3">
        <w:t xml:space="preserve">integrar, transformar e exportar dados meteorológicos obtidos a partir da API </w:t>
      </w:r>
      <w:proofErr w:type="spellStart"/>
      <w:r w:rsidRPr="001071E3">
        <w:rPr>
          <w:i/>
          <w:iCs/>
        </w:rPr>
        <w:t>WeatherAPI</w:t>
      </w:r>
      <w:proofErr w:type="spellEnd"/>
      <w:r>
        <w:t>.</w:t>
      </w:r>
    </w:p>
    <w:p w14:paraId="70181FDD" w14:textId="77777777" w:rsidR="001071E3" w:rsidRDefault="001071E3" w:rsidP="00BE012C">
      <w:pPr>
        <w:pStyle w:val="Contedos"/>
      </w:pPr>
    </w:p>
    <w:p w14:paraId="667304B0" w14:textId="77777777" w:rsidR="001071E3" w:rsidRDefault="001071E3" w:rsidP="001071E3">
      <w:pPr>
        <w:pStyle w:val="Contedos"/>
        <w:keepNext/>
        <w:jc w:val="center"/>
      </w:pPr>
      <w:r w:rsidRPr="001071E3">
        <w:rPr>
          <w:noProof/>
        </w:rPr>
        <w:drawing>
          <wp:inline distT="0" distB="0" distL="0" distR="0" wp14:anchorId="54142A12" wp14:editId="0C3B073D">
            <wp:extent cx="6371590" cy="1692275"/>
            <wp:effectExtent l="0" t="0" r="0" b="3175"/>
            <wp:docPr id="899283485" name="Imagem 1" descr="Uma imagem com captura de ecrã, file, diagrama, text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83485" name="Imagem 1" descr="Uma imagem com captura de ecrã, file, diagrama, texto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707A" w14:textId="3852F733" w:rsidR="001071E3" w:rsidRDefault="001071E3" w:rsidP="001071E3">
      <w:pPr>
        <w:pStyle w:val="Legenda"/>
        <w:jc w:val="center"/>
      </w:pPr>
      <w:bookmarkStart w:id="6" w:name="_Toc211607477"/>
      <w:r>
        <w:t xml:space="preserve">Figura </w:t>
      </w:r>
      <w:fldSimple w:instr=" SEQ Figura \* ARABIC ">
        <w:r w:rsidR="00834E3B">
          <w:rPr>
            <w:noProof/>
          </w:rPr>
          <w:t>2</w:t>
        </w:r>
      </w:fldSimple>
      <w:r>
        <w:t xml:space="preserve"> - </w:t>
      </w:r>
      <w:proofErr w:type="spellStart"/>
      <w:r w:rsidRPr="005A26C3">
        <w:t>dados_meteorologicos.ktr</w:t>
      </w:r>
      <w:bookmarkEnd w:id="6"/>
      <w:proofErr w:type="spellEnd"/>
    </w:p>
    <w:p w14:paraId="1307A049" w14:textId="6182E949" w:rsidR="001071E3" w:rsidRDefault="001071E3" w:rsidP="001071E3">
      <w:pPr>
        <w:pStyle w:val="Contedos"/>
      </w:pPr>
      <w:r>
        <w:lastRenderedPageBreak/>
        <w:t>A transformação recebe dados de diversas cidades espalhadas por todo o mundo, e guarda os dados</w:t>
      </w:r>
      <w:r w:rsidR="0071262D">
        <w:t xml:space="preserve"> devidamente organizados</w:t>
      </w:r>
      <w:r>
        <w:t xml:space="preserve"> em tempo real e as previsões meteorológicas de até 3 dias, estes dados estão </w:t>
      </w:r>
      <w:r w:rsidR="0071262D">
        <w:t xml:space="preserve">em </w:t>
      </w:r>
      <w:proofErr w:type="spellStart"/>
      <w:r w:rsidR="0071262D">
        <w:t>flows</w:t>
      </w:r>
      <w:proofErr w:type="spellEnd"/>
      <w:r w:rsidR="0071262D">
        <w:t xml:space="preserve"> diferentes.</w:t>
      </w:r>
    </w:p>
    <w:p w14:paraId="75117379" w14:textId="3B80209D" w:rsidR="0071262D" w:rsidRDefault="0071262D" w:rsidP="001071E3">
      <w:pPr>
        <w:pStyle w:val="Contedos"/>
      </w:pPr>
      <w:r>
        <w:t xml:space="preserve">O </w:t>
      </w:r>
      <w:proofErr w:type="spellStart"/>
      <w:r>
        <w:t>kettle</w:t>
      </w:r>
      <w:proofErr w:type="spellEnd"/>
      <w:r>
        <w:t xml:space="preserve"> guarda em </w:t>
      </w:r>
      <w:proofErr w:type="spellStart"/>
      <w:r>
        <w:t>csv</w:t>
      </w:r>
      <w:proofErr w:type="spellEnd"/>
      <w:r>
        <w:t xml:space="preserve"> todas as previsões de todas as cidades e depois junta as duas tabelas utilizando um </w:t>
      </w:r>
      <w:proofErr w:type="spellStart"/>
      <w:r>
        <w:rPr>
          <w:i/>
          <w:iCs/>
        </w:rPr>
        <w:t>Merge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join</w:t>
      </w:r>
      <w:proofErr w:type="spellEnd"/>
      <w:r>
        <w:t xml:space="preserve"> ficando cada dia com uma previsão e com os dados em tempo real da cidade e extrai para um ficheiro </w:t>
      </w:r>
      <w:proofErr w:type="spellStart"/>
      <w:r>
        <w:t>json</w:t>
      </w:r>
      <w:proofErr w:type="spellEnd"/>
      <w:r>
        <w:t>.</w:t>
      </w:r>
    </w:p>
    <w:p w14:paraId="0A26C259" w14:textId="467C2124" w:rsidR="0071262D" w:rsidRDefault="0071262D" w:rsidP="001071E3">
      <w:pPr>
        <w:pStyle w:val="Contedos"/>
      </w:pPr>
      <w:r>
        <w:t xml:space="preserve">Ela filtra todas as previsões de cidades portuguesas e extrai para um </w:t>
      </w:r>
      <w:proofErr w:type="spellStart"/>
      <w:r>
        <w:t>um</w:t>
      </w:r>
      <w:proofErr w:type="spellEnd"/>
      <w:r>
        <w:t xml:space="preserve"> ficheiro </w:t>
      </w:r>
      <w:proofErr w:type="spellStart"/>
      <w:r>
        <w:t>Json</w:t>
      </w:r>
      <w:proofErr w:type="spellEnd"/>
      <w:r>
        <w:t xml:space="preserve"> e para um ficheiro XML todas as previsões devidamente formatadas.</w:t>
      </w:r>
    </w:p>
    <w:p w14:paraId="2DC8E7D3" w14:textId="77777777" w:rsidR="0071262D" w:rsidRDefault="0071262D" w:rsidP="001071E3">
      <w:pPr>
        <w:pStyle w:val="Contedos"/>
      </w:pPr>
    </w:p>
    <w:p w14:paraId="0A744C79" w14:textId="17A105E7" w:rsidR="0071262D" w:rsidRDefault="0071262D" w:rsidP="0071262D">
      <w:pPr>
        <w:pStyle w:val="Ttulo2"/>
      </w:pPr>
      <w:bookmarkStart w:id="7" w:name="_Toc211607470"/>
      <w:r>
        <w:t>Input de dados em tempo real</w:t>
      </w:r>
      <w:bookmarkEnd w:id="7"/>
    </w:p>
    <w:p w14:paraId="04047ACB" w14:textId="77777777" w:rsidR="00DA2FAD" w:rsidRDefault="00DA2FAD" w:rsidP="00DA2FAD">
      <w:pPr>
        <w:pStyle w:val="Contedos"/>
        <w:keepNext/>
        <w:jc w:val="center"/>
      </w:pPr>
      <w:r w:rsidRPr="00DA2FAD">
        <w:rPr>
          <w:noProof/>
        </w:rPr>
        <w:drawing>
          <wp:inline distT="0" distB="0" distL="0" distR="0" wp14:anchorId="7400D172" wp14:editId="18E90FB5">
            <wp:extent cx="3210373" cy="1171739"/>
            <wp:effectExtent l="0" t="0" r="0" b="9525"/>
            <wp:docPr id="804288535" name="Imagem 1" descr="Uma imagem com diagrama, captura de ecrã, fil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88535" name="Imagem 1" descr="Uma imagem com diagrama, captura de ecrã, file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3CCC" w14:textId="2A374A86" w:rsidR="00DA2FAD" w:rsidRDefault="00DA2FAD" w:rsidP="00DA2FAD">
      <w:pPr>
        <w:pStyle w:val="Legenda"/>
        <w:jc w:val="center"/>
      </w:pPr>
      <w:bookmarkStart w:id="8" w:name="_Toc211607478"/>
      <w:r>
        <w:t xml:space="preserve">Figura </w:t>
      </w:r>
      <w:fldSimple w:instr=" SEQ Figura \* ARABIC ">
        <w:r w:rsidR="00834E3B">
          <w:rPr>
            <w:noProof/>
          </w:rPr>
          <w:t>3</w:t>
        </w:r>
      </w:fldSimple>
      <w:r>
        <w:t xml:space="preserve"> - Input </w:t>
      </w:r>
      <w:r>
        <w:rPr>
          <w:noProof/>
        </w:rPr>
        <w:t>de dados em tempo real</w:t>
      </w:r>
      <w:bookmarkEnd w:id="8"/>
    </w:p>
    <w:p w14:paraId="323D2C00" w14:textId="4DAD9F75" w:rsidR="0071262D" w:rsidRDefault="0071262D" w:rsidP="0071262D">
      <w:pPr>
        <w:pStyle w:val="Contedos"/>
      </w:pPr>
      <w:r>
        <w:t>Os dados meteorológicos estão todos com cidades em ficheiros diferentes numa pasta chamada “dados”.</w:t>
      </w:r>
    </w:p>
    <w:p w14:paraId="430EDE34" w14:textId="77777777" w:rsidR="00DA2FAD" w:rsidRDefault="00DA2FAD" w:rsidP="00DA2FAD">
      <w:pPr>
        <w:pStyle w:val="Contedos"/>
        <w:keepNext/>
        <w:jc w:val="center"/>
      </w:pPr>
      <w:r w:rsidRPr="00DA2FAD">
        <w:rPr>
          <w:noProof/>
        </w:rPr>
        <w:drawing>
          <wp:inline distT="0" distB="0" distL="0" distR="0" wp14:anchorId="2254864E" wp14:editId="5E956DB8">
            <wp:extent cx="3264974" cy="2250730"/>
            <wp:effectExtent l="0" t="0" r="0" b="0"/>
            <wp:docPr id="1052271851" name="Imagem 1" descr="Uma imagem com texto, captura de ecrã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71851" name="Imagem 1" descr="Uma imagem com texto, captura de ecrã, menu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1732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BBB9" w14:textId="2DB8B2E4" w:rsidR="0071262D" w:rsidRDefault="00DA2FAD" w:rsidP="00DA2FAD">
      <w:pPr>
        <w:pStyle w:val="Legenda"/>
        <w:jc w:val="center"/>
      </w:pPr>
      <w:bookmarkStart w:id="9" w:name="_Toc211607479"/>
      <w:r>
        <w:t xml:space="preserve">Figura </w:t>
      </w:r>
      <w:fldSimple w:instr=" SEQ Figura \* ARABIC ">
        <w:r w:rsidR="00834E3B">
          <w:rPr>
            <w:noProof/>
          </w:rPr>
          <w:t>4</w:t>
        </w:r>
      </w:fldSimple>
      <w:r>
        <w:t xml:space="preserve"> - Pasta "dados"</w:t>
      </w:r>
      <w:bookmarkEnd w:id="9"/>
    </w:p>
    <w:p w14:paraId="39AE756D" w14:textId="7EB6015E" w:rsidR="00DA2FAD" w:rsidRDefault="00DA2FAD" w:rsidP="00DA2FAD">
      <w:pPr>
        <w:pStyle w:val="Contedos"/>
      </w:pPr>
      <w:r>
        <w:t xml:space="preserve">No </w:t>
      </w:r>
      <w:r>
        <w:rPr>
          <w:i/>
          <w:iCs/>
        </w:rPr>
        <w:t xml:space="preserve">JSON input </w:t>
      </w:r>
      <w:r>
        <w:t xml:space="preserve">“tempo atual” ele corre todos os ficheiros </w:t>
      </w:r>
      <w:proofErr w:type="spellStart"/>
      <w:r>
        <w:t>Json</w:t>
      </w:r>
      <w:proofErr w:type="spellEnd"/>
      <w:r>
        <w:t xml:space="preserve"> dentro da pasta dados e guarda os dados mais relevantes.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5"/>
        <w:gridCol w:w="4739"/>
      </w:tblGrid>
      <w:tr w:rsidR="00DA2FAD" w14:paraId="70503C00" w14:textId="77777777" w:rsidTr="00DA2FAD">
        <w:tc>
          <w:tcPr>
            <w:tcW w:w="5012" w:type="dxa"/>
          </w:tcPr>
          <w:p w14:paraId="09D69D3E" w14:textId="77777777" w:rsidR="00DA2FAD" w:rsidRDefault="00DA2FAD" w:rsidP="00DA2FAD">
            <w:pPr>
              <w:pStyle w:val="Contedos"/>
              <w:keepNext/>
              <w:jc w:val="center"/>
            </w:pPr>
            <w:r w:rsidRPr="00DA2FAD">
              <w:rPr>
                <w:noProof/>
              </w:rPr>
              <w:lastRenderedPageBreak/>
              <w:drawing>
                <wp:inline distT="0" distB="0" distL="0" distR="0" wp14:anchorId="22B6B9A4" wp14:editId="0FCD9AE2">
                  <wp:extent cx="3225277" cy="1418492"/>
                  <wp:effectExtent l="0" t="0" r="0" b="0"/>
                  <wp:docPr id="218611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6115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271" cy="143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7D57D" w14:textId="5328269E" w:rsidR="00DA2FAD" w:rsidRDefault="00DA2FAD" w:rsidP="00DA2FAD">
            <w:pPr>
              <w:pStyle w:val="Legenda"/>
              <w:jc w:val="center"/>
            </w:pPr>
            <w:bookmarkStart w:id="10" w:name="_Toc211607480"/>
            <w:r>
              <w:t xml:space="preserve">Figura </w:t>
            </w:r>
            <w:fldSimple w:instr=" SEQ Figura \* ARABIC ">
              <w:r w:rsidR="00834E3B">
                <w:rPr>
                  <w:noProof/>
                </w:rPr>
                <w:t>5</w:t>
              </w:r>
            </w:fldSimple>
            <w:r>
              <w:t xml:space="preserve"> - Corre todos os ficheiros </w:t>
            </w:r>
            <w:proofErr w:type="spellStart"/>
            <w:r>
              <w:t>Json</w:t>
            </w:r>
            <w:proofErr w:type="spellEnd"/>
            <w:r>
              <w:t xml:space="preserve"> em dados</w:t>
            </w:r>
            <w:bookmarkEnd w:id="10"/>
          </w:p>
        </w:tc>
        <w:tc>
          <w:tcPr>
            <w:tcW w:w="5012" w:type="dxa"/>
          </w:tcPr>
          <w:p w14:paraId="722138A9" w14:textId="77777777" w:rsidR="00DA2FAD" w:rsidRDefault="00DA2FAD" w:rsidP="00DA2FAD">
            <w:pPr>
              <w:pStyle w:val="Contedos"/>
              <w:keepNext/>
              <w:jc w:val="center"/>
            </w:pPr>
            <w:r w:rsidRPr="00DA2FAD">
              <w:rPr>
                <w:noProof/>
              </w:rPr>
              <w:drawing>
                <wp:inline distT="0" distB="0" distL="0" distR="0" wp14:anchorId="29A8369C" wp14:editId="1E270C78">
                  <wp:extent cx="2532917" cy="1061702"/>
                  <wp:effectExtent l="0" t="0" r="1270" b="5715"/>
                  <wp:docPr id="11359149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9149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288" cy="106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7AC31" w14:textId="5BBB4E6A" w:rsidR="00DA2FAD" w:rsidRDefault="00DA2FAD" w:rsidP="00DA2FAD">
            <w:pPr>
              <w:pStyle w:val="Legenda"/>
              <w:jc w:val="center"/>
            </w:pPr>
            <w:bookmarkStart w:id="11" w:name="_Toc211607481"/>
            <w:r>
              <w:t xml:space="preserve">Figura </w:t>
            </w:r>
            <w:fldSimple w:instr=" SEQ Figura \* ARABIC ">
              <w:r w:rsidR="00834E3B">
                <w:rPr>
                  <w:noProof/>
                </w:rPr>
                <w:t>6</w:t>
              </w:r>
            </w:fldSimple>
            <w:r>
              <w:t xml:space="preserve"> - Dados Atuais</w:t>
            </w:r>
            <w:bookmarkEnd w:id="11"/>
          </w:p>
          <w:p w14:paraId="55E5EA09" w14:textId="78A52249" w:rsidR="00DA2FAD" w:rsidRDefault="00DA2FAD" w:rsidP="00DA2FAD">
            <w:pPr>
              <w:pStyle w:val="Contedos"/>
              <w:jc w:val="center"/>
            </w:pPr>
          </w:p>
        </w:tc>
      </w:tr>
    </w:tbl>
    <w:p w14:paraId="11918FA0" w14:textId="6F502A1B" w:rsidR="00DA2FAD" w:rsidRDefault="00DA2FAD" w:rsidP="00DA2FAD">
      <w:pPr>
        <w:pStyle w:val="Contedos"/>
      </w:pPr>
      <w:r>
        <w:t>No passo “</w:t>
      </w:r>
      <w:proofErr w:type="spellStart"/>
      <w:r>
        <w:t>Sort</w:t>
      </w:r>
      <w:proofErr w:type="spellEnd"/>
      <w:r>
        <w:t xml:space="preserve"> atual” organiza por cidades de ordem ascendente</w:t>
      </w:r>
    </w:p>
    <w:p w14:paraId="0AB2F450" w14:textId="77777777" w:rsidR="00DA2FAD" w:rsidRDefault="00DA2FAD" w:rsidP="00DA2FAD">
      <w:pPr>
        <w:pStyle w:val="Contedos"/>
        <w:keepNext/>
        <w:jc w:val="center"/>
      </w:pPr>
      <w:r w:rsidRPr="00DA2FAD">
        <w:rPr>
          <w:noProof/>
        </w:rPr>
        <w:drawing>
          <wp:inline distT="0" distB="0" distL="0" distR="0" wp14:anchorId="693F9381" wp14:editId="047D16A7">
            <wp:extent cx="4003528" cy="1426411"/>
            <wp:effectExtent l="0" t="0" r="0" b="2540"/>
            <wp:docPr id="1378602943" name="Imagem 1" descr="Uma imagem com texto, captura de ecrã, número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02943" name="Imagem 1" descr="Uma imagem com texto, captura de ecrã, número, file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086" cy="14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5675" w14:textId="715CE3C2" w:rsidR="00DA2FAD" w:rsidRDefault="00DA2FAD" w:rsidP="00DA2FAD">
      <w:pPr>
        <w:pStyle w:val="Legenda"/>
        <w:jc w:val="center"/>
      </w:pPr>
      <w:bookmarkStart w:id="12" w:name="_Toc211607482"/>
      <w:r>
        <w:t xml:space="preserve">Figura </w:t>
      </w:r>
      <w:fldSimple w:instr=" SEQ Figura \* ARABIC ">
        <w:r w:rsidR="00834E3B">
          <w:rPr>
            <w:noProof/>
          </w:rPr>
          <w:t>7</w:t>
        </w:r>
      </w:fldSimple>
      <w:r>
        <w:t xml:space="preserve"> - </w:t>
      </w:r>
      <w:proofErr w:type="spellStart"/>
      <w:r>
        <w:t>Sort</w:t>
      </w:r>
      <w:proofErr w:type="spellEnd"/>
      <w:r>
        <w:t xml:space="preserve"> atual</w:t>
      </w:r>
      <w:bookmarkEnd w:id="12"/>
    </w:p>
    <w:p w14:paraId="71E50B4B" w14:textId="3CD766EA" w:rsidR="00DA2FAD" w:rsidRDefault="00DA2FAD" w:rsidP="00DA2FAD">
      <w:pPr>
        <w:pStyle w:val="Ttulo2"/>
      </w:pPr>
      <w:bookmarkStart w:id="13" w:name="_Toc211607471"/>
      <w:r>
        <w:t>Input de dados de previsões</w:t>
      </w:r>
      <w:bookmarkEnd w:id="13"/>
    </w:p>
    <w:p w14:paraId="3FBB2114" w14:textId="77777777" w:rsidR="002C70A1" w:rsidRDefault="002C70A1" w:rsidP="002C70A1">
      <w:pPr>
        <w:pStyle w:val="Contedos"/>
        <w:keepNext/>
        <w:jc w:val="center"/>
      </w:pPr>
      <w:r w:rsidRPr="002C70A1">
        <w:rPr>
          <w:noProof/>
        </w:rPr>
        <w:drawing>
          <wp:inline distT="0" distB="0" distL="0" distR="0" wp14:anchorId="1ECF8969" wp14:editId="50F5BC4C">
            <wp:extent cx="5944430" cy="1152686"/>
            <wp:effectExtent l="0" t="0" r="0" b="9525"/>
            <wp:docPr id="567966153" name="Imagem 1" descr="Uma imagem com diagrama, file, Tipo de letr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66153" name="Imagem 1" descr="Uma imagem com diagrama, file, Tipo de letra, captura de ecrã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4EE" w14:textId="6DB2B345" w:rsidR="002C70A1" w:rsidRDefault="002C70A1" w:rsidP="002C70A1">
      <w:pPr>
        <w:pStyle w:val="Legenda"/>
        <w:jc w:val="center"/>
      </w:pPr>
      <w:bookmarkStart w:id="14" w:name="_Toc211607483"/>
      <w:r>
        <w:t xml:space="preserve">Figura </w:t>
      </w:r>
      <w:fldSimple w:instr=" SEQ Figura \* ARABIC ">
        <w:r w:rsidR="00834E3B">
          <w:rPr>
            <w:noProof/>
          </w:rPr>
          <w:t>8</w:t>
        </w:r>
      </w:fldSimple>
      <w:r>
        <w:t xml:space="preserve"> - </w:t>
      </w:r>
      <w:r w:rsidRPr="00555C91">
        <w:t>Input de dados de previsões</w:t>
      </w:r>
      <w:bookmarkEnd w:id="14"/>
    </w:p>
    <w:p w14:paraId="7AC790A5" w14:textId="52213414" w:rsidR="00DA2FAD" w:rsidRDefault="00DA2FAD" w:rsidP="00DA2FAD">
      <w:pPr>
        <w:pStyle w:val="Contedos"/>
      </w:pPr>
      <w:r>
        <w:t>A maneira de aceder aos dados das previsões é igual á dos dados atuais, mudando apenas os campos recebidos.</w:t>
      </w:r>
    </w:p>
    <w:p w14:paraId="7E19DFD8" w14:textId="77777777" w:rsidR="00DA2FAD" w:rsidRDefault="00DA2FAD" w:rsidP="00DA2FAD">
      <w:pPr>
        <w:pStyle w:val="Contedos"/>
        <w:keepNext/>
        <w:jc w:val="center"/>
      </w:pPr>
      <w:r w:rsidRPr="00DA2FAD">
        <w:rPr>
          <w:noProof/>
        </w:rPr>
        <w:drawing>
          <wp:inline distT="0" distB="0" distL="0" distR="0" wp14:anchorId="7C319B8A" wp14:editId="51E51FEC">
            <wp:extent cx="3206262" cy="588491"/>
            <wp:effectExtent l="0" t="0" r="0" b="2540"/>
            <wp:docPr id="753907381" name="Imagem 1" descr="Uma imagem com texto, captura de ecrã, Tipo de letr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07381" name="Imagem 1" descr="Uma imagem com texto, captura de ecrã, Tipo de letra, file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572" cy="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6C98" w14:textId="5D7F8484" w:rsidR="00DA2FAD" w:rsidRDefault="00DA2FAD" w:rsidP="00DA2FAD">
      <w:pPr>
        <w:pStyle w:val="Legenda"/>
        <w:jc w:val="center"/>
      </w:pPr>
      <w:bookmarkStart w:id="15" w:name="_Toc211607484"/>
      <w:r>
        <w:t xml:space="preserve">Figura </w:t>
      </w:r>
      <w:fldSimple w:instr=" SEQ Figura \* ARABIC ">
        <w:r w:rsidR="00834E3B">
          <w:rPr>
            <w:noProof/>
          </w:rPr>
          <w:t>9</w:t>
        </w:r>
      </w:fldSimple>
      <w:r>
        <w:t xml:space="preserve"> - Dados de previsões</w:t>
      </w:r>
      <w:bookmarkEnd w:id="15"/>
    </w:p>
    <w:p w14:paraId="2ACC8C70" w14:textId="0269D9B6" w:rsidR="00DA2FAD" w:rsidRDefault="002C70A1" w:rsidP="00DA2FAD">
      <w:pPr>
        <w:pStyle w:val="Contedos"/>
      </w:pPr>
      <w:r>
        <w:t xml:space="preserve">Para organizar os dados das previsões, tive de guardar um campo com o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json</w:t>
      </w:r>
      <w:proofErr w:type="spellEnd"/>
      <w:r>
        <w:t xml:space="preserve"> puro, para no passo seguinte processar esse </w:t>
      </w:r>
      <w:proofErr w:type="spellStart"/>
      <w:r>
        <w:t>array</w:t>
      </w:r>
      <w:proofErr w:type="spellEnd"/>
      <w:r>
        <w:t xml:space="preserve"> e guardar os dados em </w:t>
      </w:r>
      <w:proofErr w:type="spellStart"/>
      <w:r>
        <w:t>rows</w:t>
      </w:r>
      <w:proofErr w:type="spellEnd"/>
      <w:r>
        <w:t xml:space="preserve"> diferentes.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2C70A1" w14:paraId="7C1B313D" w14:textId="77777777" w:rsidTr="002C70A1">
        <w:tc>
          <w:tcPr>
            <w:tcW w:w="5012" w:type="dxa"/>
          </w:tcPr>
          <w:p w14:paraId="06380FD3" w14:textId="77777777" w:rsidR="002C70A1" w:rsidRDefault="002C70A1" w:rsidP="002C70A1">
            <w:pPr>
              <w:pStyle w:val="Contedos"/>
              <w:keepNext/>
              <w:jc w:val="center"/>
            </w:pPr>
            <w:r w:rsidRPr="002C70A1">
              <w:rPr>
                <w:noProof/>
              </w:rPr>
              <w:lastRenderedPageBreak/>
              <w:drawing>
                <wp:inline distT="0" distB="0" distL="0" distR="0" wp14:anchorId="55EC70EF" wp14:editId="6CCC2137">
                  <wp:extent cx="2960174" cy="425411"/>
                  <wp:effectExtent l="0" t="0" r="0" b="0"/>
                  <wp:docPr id="10056741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741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112" cy="44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2F407" w14:textId="096486B3" w:rsidR="002C70A1" w:rsidRDefault="002C70A1" w:rsidP="002C70A1">
            <w:pPr>
              <w:pStyle w:val="Legenda"/>
              <w:jc w:val="center"/>
            </w:pPr>
            <w:bookmarkStart w:id="16" w:name="_Toc211607485"/>
            <w:r>
              <w:t xml:space="preserve">Figura </w:t>
            </w:r>
            <w:fldSimple w:instr=" SEQ Figura \* ARABIC ">
              <w:r w:rsidR="00834E3B">
                <w:rPr>
                  <w:noProof/>
                </w:rPr>
                <w:t>10</w:t>
              </w:r>
            </w:fldSimple>
            <w:r>
              <w:t xml:space="preserve"> - Recebe dados do passo anterior</w:t>
            </w:r>
            <w:bookmarkEnd w:id="16"/>
          </w:p>
        </w:tc>
        <w:tc>
          <w:tcPr>
            <w:tcW w:w="5012" w:type="dxa"/>
          </w:tcPr>
          <w:p w14:paraId="35CE75E1" w14:textId="77777777" w:rsidR="002C70A1" w:rsidRDefault="002C70A1" w:rsidP="002C70A1">
            <w:pPr>
              <w:pStyle w:val="Contedos"/>
              <w:keepNext/>
              <w:jc w:val="center"/>
            </w:pPr>
            <w:r w:rsidRPr="002C70A1">
              <w:rPr>
                <w:noProof/>
              </w:rPr>
              <w:drawing>
                <wp:inline distT="0" distB="0" distL="0" distR="0" wp14:anchorId="6F5D4F47" wp14:editId="53035E76">
                  <wp:extent cx="2823798" cy="890903"/>
                  <wp:effectExtent l="0" t="0" r="0" b="5080"/>
                  <wp:docPr id="16642414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2414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035" cy="9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CFAD3" w14:textId="01C21B1F" w:rsidR="002C70A1" w:rsidRDefault="002C70A1" w:rsidP="002C70A1">
            <w:pPr>
              <w:pStyle w:val="Legenda"/>
              <w:jc w:val="center"/>
            </w:pPr>
            <w:bookmarkStart w:id="17" w:name="_Toc211607486"/>
            <w:r>
              <w:t xml:space="preserve">Figura </w:t>
            </w:r>
            <w:fldSimple w:instr=" SEQ Figura \* ARABIC ">
              <w:r w:rsidR="00834E3B">
                <w:rPr>
                  <w:noProof/>
                </w:rPr>
                <w:t>11</w:t>
              </w:r>
            </w:fldSimple>
            <w:r>
              <w:t xml:space="preserve"> - Dados </w:t>
            </w:r>
            <w:proofErr w:type="spellStart"/>
            <w:r>
              <w:t>extraidos</w:t>
            </w:r>
            <w:proofErr w:type="spellEnd"/>
            <w:r>
              <w:t xml:space="preserve"> do </w:t>
            </w:r>
            <w:proofErr w:type="spellStart"/>
            <w:r>
              <w:t>array</w:t>
            </w:r>
            <w:bookmarkEnd w:id="17"/>
            <w:proofErr w:type="spellEnd"/>
          </w:p>
          <w:p w14:paraId="1B28824B" w14:textId="646946D0" w:rsidR="002C70A1" w:rsidRDefault="002C70A1" w:rsidP="002C70A1">
            <w:pPr>
              <w:pStyle w:val="Contedos"/>
              <w:jc w:val="center"/>
            </w:pPr>
          </w:p>
        </w:tc>
      </w:tr>
    </w:tbl>
    <w:p w14:paraId="58EC8F05" w14:textId="5A3F2F46" w:rsidR="002C70A1" w:rsidRDefault="002C70A1" w:rsidP="00DA2FAD">
      <w:pPr>
        <w:pStyle w:val="Contedos"/>
      </w:pPr>
      <w:r>
        <w:t>Após receber os dados das previsões todas, guarda tudo num ficheiro CSV com os dados:</w:t>
      </w:r>
    </w:p>
    <w:p w14:paraId="6A3CBCAC" w14:textId="77777777" w:rsidR="002C70A1" w:rsidRDefault="002C70A1" w:rsidP="002C70A1">
      <w:pPr>
        <w:pStyle w:val="Contedos"/>
        <w:keepNext/>
        <w:jc w:val="center"/>
      </w:pPr>
      <w:r w:rsidRPr="002C70A1">
        <w:rPr>
          <w:noProof/>
        </w:rPr>
        <w:drawing>
          <wp:inline distT="0" distB="0" distL="0" distR="0" wp14:anchorId="6754E7FF" wp14:editId="3FC3A97E">
            <wp:extent cx="2953162" cy="2172003"/>
            <wp:effectExtent l="0" t="0" r="0" b="0"/>
            <wp:docPr id="1374641947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41947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4F9" w14:textId="6D4BC58E" w:rsidR="002C70A1" w:rsidRDefault="002C70A1" w:rsidP="002C70A1">
      <w:pPr>
        <w:pStyle w:val="Legenda"/>
        <w:jc w:val="center"/>
      </w:pPr>
      <w:bookmarkStart w:id="18" w:name="_Toc211607487"/>
      <w:r>
        <w:t xml:space="preserve">Figura </w:t>
      </w:r>
      <w:fldSimple w:instr=" SEQ Figura \* ARABIC ">
        <w:r w:rsidR="00834E3B">
          <w:rPr>
            <w:noProof/>
          </w:rPr>
          <w:t>12</w:t>
        </w:r>
      </w:fldSimple>
      <w:r>
        <w:t xml:space="preserve"> - Dados de csv_previsoes.csv</w:t>
      </w:r>
      <w:bookmarkEnd w:id="18"/>
    </w:p>
    <w:p w14:paraId="005DD476" w14:textId="720446D8" w:rsidR="002C70A1" w:rsidRDefault="002C70A1" w:rsidP="002C70A1">
      <w:pPr>
        <w:pStyle w:val="Contedos"/>
      </w:pPr>
      <w:r>
        <w:t>Sendo o resultado algo como isto:</w:t>
      </w:r>
    </w:p>
    <w:p w14:paraId="34E1E97B" w14:textId="77777777" w:rsidR="002C70A1" w:rsidRDefault="002C70A1" w:rsidP="002C70A1">
      <w:pPr>
        <w:pStyle w:val="Contedos"/>
        <w:keepNext/>
        <w:jc w:val="center"/>
      </w:pPr>
      <w:r w:rsidRPr="002C70A1">
        <w:rPr>
          <w:noProof/>
        </w:rPr>
        <w:drawing>
          <wp:inline distT="0" distB="0" distL="0" distR="0" wp14:anchorId="690A95FA" wp14:editId="0507C2B2">
            <wp:extent cx="5685693" cy="2573691"/>
            <wp:effectExtent l="0" t="0" r="0" b="0"/>
            <wp:docPr id="2145158838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58838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436" cy="25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97B" w14:textId="140760C1" w:rsidR="002C70A1" w:rsidRDefault="002C70A1" w:rsidP="002C70A1">
      <w:pPr>
        <w:pStyle w:val="Legenda"/>
        <w:jc w:val="center"/>
      </w:pPr>
      <w:bookmarkStart w:id="19" w:name="_Toc211607488"/>
      <w:r>
        <w:t xml:space="preserve">Figura </w:t>
      </w:r>
      <w:fldSimple w:instr=" SEQ Figura \* ARABIC ">
        <w:r w:rsidR="00834E3B">
          <w:rPr>
            <w:noProof/>
          </w:rPr>
          <w:t>13</w:t>
        </w:r>
      </w:fldSimple>
      <w:r>
        <w:t xml:space="preserve"> - Resultado csv_previsoes.csv</w:t>
      </w:r>
      <w:bookmarkEnd w:id="19"/>
    </w:p>
    <w:p w14:paraId="64CFD69B" w14:textId="08A10E92" w:rsidR="002C70A1" w:rsidRDefault="002C70A1" w:rsidP="002C70A1">
      <w:pPr>
        <w:pStyle w:val="Ttulo2"/>
      </w:pPr>
      <w:bookmarkStart w:id="20" w:name="_Hlk211599261"/>
      <w:bookmarkStart w:id="21" w:name="_Toc211607472"/>
      <w:r>
        <w:t>“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>” e “Filtra Portugal”</w:t>
      </w:r>
      <w:bookmarkEnd w:id="21"/>
    </w:p>
    <w:bookmarkEnd w:id="20"/>
    <w:p w14:paraId="49C601A4" w14:textId="77777777" w:rsidR="00C5014D" w:rsidRDefault="00C5014D" w:rsidP="00C5014D">
      <w:pPr>
        <w:keepNext/>
        <w:jc w:val="center"/>
      </w:pPr>
      <w:r w:rsidRPr="00C5014D">
        <w:rPr>
          <w:noProof/>
        </w:rPr>
        <w:drawing>
          <wp:inline distT="0" distB="0" distL="0" distR="0" wp14:anchorId="296D40C3" wp14:editId="0275D616">
            <wp:extent cx="4501662" cy="694364"/>
            <wp:effectExtent l="0" t="0" r="0" b="0"/>
            <wp:docPr id="14812246" name="Imagem 1" descr="Uma imagem com diagrama, file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246" name="Imagem 1" descr="Uma imagem com diagrama, file, captura de ecrã, Tipo de letra&#10;&#10;Os conteúdos gerados por IA podem estar incorretos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8990" cy="7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A830" w14:textId="5D4772AC" w:rsidR="00C5014D" w:rsidRPr="00C5014D" w:rsidRDefault="00C5014D" w:rsidP="00C5014D">
      <w:pPr>
        <w:pStyle w:val="Legenda"/>
        <w:jc w:val="center"/>
      </w:pPr>
      <w:bookmarkStart w:id="22" w:name="_Toc211607489"/>
      <w:r>
        <w:t xml:space="preserve">Figura </w:t>
      </w:r>
      <w:fldSimple w:instr=" SEQ Figura \* ARABIC ">
        <w:r w:rsidR="00834E3B">
          <w:rPr>
            <w:noProof/>
          </w:rPr>
          <w:t>14</w:t>
        </w:r>
      </w:fldSimple>
      <w:r>
        <w:t xml:space="preserve"> - </w:t>
      </w:r>
      <w:r w:rsidRPr="00C5014D">
        <w:t>“</w:t>
      </w:r>
      <w:proofErr w:type="spellStart"/>
      <w:r w:rsidRPr="00C5014D">
        <w:t>Merge</w:t>
      </w:r>
      <w:proofErr w:type="spellEnd"/>
      <w:r w:rsidRPr="00C5014D">
        <w:t xml:space="preserve"> </w:t>
      </w:r>
      <w:proofErr w:type="spellStart"/>
      <w:r w:rsidRPr="00C5014D">
        <w:t>Join</w:t>
      </w:r>
      <w:proofErr w:type="spellEnd"/>
      <w:r w:rsidRPr="00C5014D">
        <w:t>” e “Filtra Portugal”</w:t>
      </w:r>
      <w:bookmarkEnd w:id="22"/>
    </w:p>
    <w:p w14:paraId="3B74B8F7" w14:textId="795AF6FE" w:rsidR="002C70A1" w:rsidRDefault="0004796B" w:rsidP="002C70A1">
      <w:pPr>
        <w:pStyle w:val="Contedos"/>
      </w:pPr>
      <w:r>
        <w:lastRenderedPageBreak/>
        <w:t xml:space="preserve">O </w:t>
      </w:r>
      <w:proofErr w:type="spellStart"/>
      <w:r>
        <w:rPr>
          <w:i/>
          <w:iCs/>
        </w:rPr>
        <w:t>Merge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Join</w:t>
      </w:r>
      <w:proofErr w:type="spellEnd"/>
      <w:r>
        <w:t xml:space="preserve"> junta os dados atuais com as previsões organizando pelo campo “Cidade”.</w:t>
      </w:r>
    </w:p>
    <w:p w14:paraId="62E9E3D6" w14:textId="77777777" w:rsidR="0004796B" w:rsidRDefault="0004796B" w:rsidP="0004796B">
      <w:pPr>
        <w:pStyle w:val="Contedos"/>
        <w:keepNext/>
        <w:jc w:val="center"/>
      </w:pPr>
      <w:r w:rsidRPr="0004796B">
        <w:rPr>
          <w:noProof/>
        </w:rPr>
        <w:drawing>
          <wp:inline distT="0" distB="0" distL="0" distR="0" wp14:anchorId="448B2F74" wp14:editId="5084C8E2">
            <wp:extent cx="3962497" cy="1140886"/>
            <wp:effectExtent l="0" t="0" r="0" b="2540"/>
            <wp:docPr id="1761724270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270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5967" cy="11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5059" w14:textId="5019B8E4" w:rsidR="0004796B" w:rsidRDefault="0004796B" w:rsidP="0004796B">
      <w:pPr>
        <w:pStyle w:val="Legenda"/>
        <w:jc w:val="center"/>
      </w:pPr>
      <w:bookmarkStart w:id="23" w:name="_Toc211607490"/>
      <w:r>
        <w:t xml:space="preserve">Figura </w:t>
      </w:r>
      <w:fldSimple w:instr=" SEQ Figura \* ARABIC ">
        <w:r w:rsidR="00834E3B">
          <w:rPr>
            <w:noProof/>
          </w:rPr>
          <w:t>15</w:t>
        </w:r>
      </w:fldSimple>
      <w:r>
        <w:t xml:space="preserve"> -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bookmarkEnd w:id="23"/>
      <w:proofErr w:type="spellEnd"/>
    </w:p>
    <w:p w14:paraId="7FE38C24" w14:textId="55F46E5C" w:rsidR="0004796B" w:rsidRDefault="0004796B" w:rsidP="0004796B">
      <w:pPr>
        <w:pStyle w:val="Contedos"/>
      </w:pPr>
      <w:r>
        <w:t xml:space="preserve">Depois de juntar os dados, guarda-os num ficheiro </w:t>
      </w:r>
      <w:proofErr w:type="spellStart"/>
      <w:r>
        <w:t>Json</w:t>
      </w:r>
      <w:proofErr w:type="spellEnd"/>
      <w:r>
        <w:t xml:space="preserve"> composto por um </w:t>
      </w:r>
      <w:proofErr w:type="spellStart"/>
      <w:r>
        <w:t>array</w:t>
      </w:r>
      <w:proofErr w:type="spellEnd"/>
      <w:r>
        <w:t>, juntando estes dados:</w:t>
      </w:r>
    </w:p>
    <w:p w14:paraId="563B323B" w14:textId="77777777" w:rsidR="0004796B" w:rsidRDefault="0004796B" w:rsidP="0004796B">
      <w:pPr>
        <w:pStyle w:val="Contedos"/>
        <w:keepNext/>
        <w:jc w:val="center"/>
      </w:pPr>
      <w:r w:rsidRPr="0004796B">
        <w:rPr>
          <w:noProof/>
        </w:rPr>
        <w:drawing>
          <wp:inline distT="0" distB="0" distL="0" distR="0" wp14:anchorId="35D5D51A" wp14:editId="16395814">
            <wp:extent cx="1947496" cy="2110795"/>
            <wp:effectExtent l="0" t="0" r="0" b="3810"/>
            <wp:docPr id="1994155674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55674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5424" cy="21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8D0E" w14:textId="3CE3AB39" w:rsidR="0004796B" w:rsidRDefault="0004796B" w:rsidP="0004796B">
      <w:pPr>
        <w:pStyle w:val="Legenda"/>
        <w:jc w:val="center"/>
      </w:pPr>
      <w:bookmarkStart w:id="24" w:name="_Toc211607491"/>
      <w:r>
        <w:t xml:space="preserve">Figura </w:t>
      </w:r>
      <w:fldSimple w:instr=" SEQ Figura \* ARABIC ">
        <w:r w:rsidR="00834E3B">
          <w:rPr>
            <w:noProof/>
          </w:rPr>
          <w:t>16</w:t>
        </w:r>
      </w:fldSimple>
      <w:r>
        <w:t xml:space="preserve"> – Dados </w:t>
      </w:r>
      <w:proofErr w:type="spellStart"/>
      <w:r>
        <w:t>join.json</w:t>
      </w:r>
      <w:bookmarkEnd w:id="24"/>
      <w:proofErr w:type="spellEnd"/>
    </w:p>
    <w:p w14:paraId="4B80A7D2" w14:textId="2D3FB6A9" w:rsidR="0004796B" w:rsidRDefault="0004796B" w:rsidP="0004796B">
      <w:pPr>
        <w:pStyle w:val="Contedos"/>
      </w:pPr>
      <w:r>
        <w:t>Sendo o resultado algo como isto:</w:t>
      </w:r>
    </w:p>
    <w:p w14:paraId="22809D9A" w14:textId="77777777" w:rsidR="0004796B" w:rsidRDefault="0004796B" w:rsidP="0004796B">
      <w:pPr>
        <w:pStyle w:val="Contedos"/>
        <w:keepNext/>
        <w:jc w:val="center"/>
      </w:pPr>
      <w:r w:rsidRPr="0004796B">
        <w:rPr>
          <w:noProof/>
        </w:rPr>
        <w:drawing>
          <wp:inline distT="0" distB="0" distL="0" distR="0" wp14:anchorId="162482E7" wp14:editId="0F5569F1">
            <wp:extent cx="1440142" cy="2135865"/>
            <wp:effectExtent l="0" t="0" r="8255" b="0"/>
            <wp:docPr id="307213203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3203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0827" cy="21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95E" w14:textId="13FA98E8" w:rsidR="0004796B" w:rsidRPr="0004796B" w:rsidRDefault="0004796B" w:rsidP="0004796B">
      <w:pPr>
        <w:pStyle w:val="Legenda"/>
        <w:jc w:val="center"/>
      </w:pPr>
      <w:bookmarkStart w:id="25" w:name="_Toc211607492"/>
      <w:r>
        <w:t xml:space="preserve">Figura </w:t>
      </w:r>
      <w:fldSimple w:instr=" SEQ Figura \* ARABIC ">
        <w:r w:rsidR="00834E3B">
          <w:rPr>
            <w:noProof/>
          </w:rPr>
          <w:t>17</w:t>
        </w:r>
      </w:fldSimple>
      <w:r>
        <w:t xml:space="preserve"> - </w:t>
      </w:r>
      <w:proofErr w:type="spellStart"/>
      <w:r>
        <w:t>Conteudo</w:t>
      </w:r>
      <w:proofErr w:type="spellEnd"/>
      <w:r>
        <w:t xml:space="preserve"> </w:t>
      </w:r>
      <w:proofErr w:type="spellStart"/>
      <w:r>
        <w:t>join.json</w:t>
      </w:r>
      <w:bookmarkEnd w:id="25"/>
      <w:proofErr w:type="spellEnd"/>
    </w:p>
    <w:p w14:paraId="7C4E9941" w14:textId="73E26CDF" w:rsidR="0004796B" w:rsidRDefault="00C5014D" w:rsidP="0004796B">
      <w:pPr>
        <w:pStyle w:val="Contedos"/>
      </w:pPr>
      <w:r>
        <w:t xml:space="preserve">Depois utiliza um </w:t>
      </w:r>
      <w:proofErr w:type="spellStart"/>
      <w:r>
        <w:rPr>
          <w:i/>
          <w:iCs/>
        </w:rPr>
        <w:t>Filter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Rows</w:t>
      </w:r>
      <w:proofErr w:type="spellEnd"/>
      <w:r>
        <w:t xml:space="preserve"> que filtra todos os dados para só existirem dados de Portugal.</w:t>
      </w:r>
    </w:p>
    <w:p w14:paraId="2CD6D17E" w14:textId="77777777" w:rsidR="00C5014D" w:rsidRDefault="00C5014D" w:rsidP="00C5014D">
      <w:pPr>
        <w:pStyle w:val="Contedos"/>
        <w:keepNext/>
        <w:jc w:val="center"/>
      </w:pPr>
      <w:r w:rsidRPr="00C5014D">
        <w:rPr>
          <w:noProof/>
        </w:rPr>
        <w:drawing>
          <wp:inline distT="0" distB="0" distL="0" distR="0" wp14:anchorId="0E4C8B1A" wp14:editId="313203A1">
            <wp:extent cx="3604943" cy="1070274"/>
            <wp:effectExtent l="0" t="0" r="0" b="0"/>
            <wp:docPr id="1253090117" name="Imagem 1" descr="Uma imagem com texto, captura de ecrã, fil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0117" name="Imagem 1" descr="Uma imagem com texto, captura de ecrã, file, Tipo de letra&#10;&#10;Os conteúdos gerados por IA podem estar incorretos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8945" cy="10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1C19" w14:textId="76E64527" w:rsidR="00C5014D" w:rsidRDefault="00C5014D" w:rsidP="00C5014D">
      <w:pPr>
        <w:pStyle w:val="Legenda"/>
        <w:jc w:val="center"/>
      </w:pPr>
      <w:bookmarkStart w:id="26" w:name="_Toc211607493"/>
      <w:r>
        <w:t xml:space="preserve">Figura </w:t>
      </w:r>
      <w:fldSimple w:instr=" SEQ Figura \* ARABIC ">
        <w:r w:rsidR="00834E3B">
          <w:rPr>
            <w:noProof/>
          </w:rPr>
          <w:t>18</w:t>
        </w:r>
      </w:fldSimple>
      <w:r>
        <w:t xml:space="preserve"> - Filtra Portugal</w:t>
      </w:r>
      <w:bookmarkEnd w:id="26"/>
    </w:p>
    <w:p w14:paraId="21559618" w14:textId="15FCC8C1" w:rsidR="00C5014D" w:rsidRDefault="00C5014D" w:rsidP="00C5014D">
      <w:pPr>
        <w:pStyle w:val="Contedos"/>
      </w:pPr>
      <w:r>
        <w:lastRenderedPageBreak/>
        <w:t xml:space="preserve">Após a filtragem, guarda os dados todos num </w:t>
      </w:r>
      <w:proofErr w:type="spellStart"/>
      <w:r>
        <w:t>Json</w:t>
      </w:r>
      <w:proofErr w:type="spellEnd"/>
      <w:r>
        <w:t xml:space="preserve"> outra vez, seguindo a mesma estrutura de quando guardou depois do </w:t>
      </w:r>
      <w:proofErr w:type="spellStart"/>
      <w:r w:rsidRPr="00C5014D">
        <w:rPr>
          <w:i/>
          <w:iCs/>
        </w:rPr>
        <w:t>Merge</w:t>
      </w:r>
      <w:proofErr w:type="spellEnd"/>
      <w:r w:rsidRPr="00C5014D">
        <w:rPr>
          <w:i/>
          <w:iCs/>
        </w:rPr>
        <w:t xml:space="preserve"> </w:t>
      </w:r>
      <w:proofErr w:type="spellStart"/>
      <w:r w:rsidRPr="00C5014D">
        <w:rPr>
          <w:i/>
          <w:iCs/>
        </w:rPr>
        <w:t>Join</w:t>
      </w:r>
      <w:proofErr w:type="spellEnd"/>
      <w:r>
        <w:t>.</w:t>
      </w:r>
    </w:p>
    <w:p w14:paraId="248B89D0" w14:textId="67BE4FB0" w:rsidR="003D1A98" w:rsidRDefault="003D1A98" w:rsidP="003D1A98">
      <w:pPr>
        <w:pStyle w:val="Ttulo1"/>
      </w:pPr>
      <w:bookmarkStart w:id="27" w:name="_Toc211607473"/>
      <w:r>
        <w:t>Criação do XML estruturado</w:t>
      </w:r>
      <w:bookmarkEnd w:id="27"/>
    </w:p>
    <w:p w14:paraId="42D36042" w14:textId="77777777" w:rsidR="003D1A98" w:rsidRDefault="003D1A98" w:rsidP="000567B1">
      <w:pPr>
        <w:pStyle w:val="Contedos"/>
      </w:pPr>
      <w:r w:rsidRPr="003D1A98">
        <w:rPr>
          <w:noProof/>
        </w:rPr>
        <w:drawing>
          <wp:inline distT="0" distB="0" distL="0" distR="0" wp14:anchorId="558DF128" wp14:editId="7EF86F2B">
            <wp:extent cx="4267297" cy="1184840"/>
            <wp:effectExtent l="0" t="0" r="0" b="0"/>
            <wp:docPr id="2045295598" name="Imagem 1" descr="Uma imagem com texto, diagrama, captura de ecrã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5598" name="Imagem 1" descr="Uma imagem com texto, diagrama, captura de ecrã, file&#10;&#10;Os conteúdos gerados por IA podem estar incorretos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8008" cy="11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CDDC" w14:textId="3890789A" w:rsidR="003D1A98" w:rsidRDefault="003D1A98" w:rsidP="003D1A98">
      <w:pPr>
        <w:pStyle w:val="Legenda"/>
        <w:jc w:val="center"/>
      </w:pPr>
      <w:bookmarkStart w:id="28" w:name="_Toc211607494"/>
      <w:r>
        <w:t xml:space="preserve">Figura </w:t>
      </w:r>
      <w:fldSimple w:instr=" SEQ Figura \* ARABIC ">
        <w:r w:rsidR="00834E3B">
          <w:rPr>
            <w:noProof/>
          </w:rPr>
          <w:t>19</w:t>
        </w:r>
      </w:fldSimple>
      <w:r>
        <w:t xml:space="preserve"> - </w:t>
      </w:r>
      <w:r w:rsidRPr="00B84203">
        <w:t>Criação do XML estruturado</w:t>
      </w:r>
      <w:bookmarkEnd w:id="28"/>
    </w:p>
    <w:p w14:paraId="4207F876" w14:textId="4089B4AD" w:rsidR="003D1A98" w:rsidRDefault="003D1A98" w:rsidP="007F03D6">
      <w:pPr>
        <w:pStyle w:val="Contedos"/>
      </w:pPr>
      <w:r>
        <w:t>Esta é a parte do projeto com mais componentes complexos, pois o maior desafio foi fazer um XML com uma estrutura correta.</w:t>
      </w:r>
    </w:p>
    <w:p w14:paraId="5AC06C36" w14:textId="7700D12A" w:rsidR="003D1A98" w:rsidRDefault="003D1A98" w:rsidP="007F03D6">
      <w:pPr>
        <w:pStyle w:val="Contedos"/>
      </w:pPr>
      <w:r>
        <w:t xml:space="preserve">Para fazer isso, comecei por estruturar cada previsão, visto que cada linha da tabela correspondia a uma previsão. Para isso, utilizei um </w:t>
      </w:r>
      <w:proofErr w:type="spellStart"/>
      <w:r>
        <w:rPr>
          <w:i/>
          <w:iCs/>
        </w:rPr>
        <w:t>Modified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Value</w:t>
      </w:r>
      <w:proofErr w:type="spellEnd"/>
      <w:r>
        <w:t xml:space="preserve"> que criou uma estrutura em XML e guardou em cada linha numa coluna chamada “</w:t>
      </w:r>
      <w:proofErr w:type="spellStart"/>
      <w:r>
        <w:t>previsao_xml</w:t>
      </w:r>
      <w:proofErr w:type="spellEnd"/>
      <w:r>
        <w:t>”.</w:t>
      </w:r>
    </w:p>
    <w:p w14:paraId="5FB1F183" w14:textId="77777777" w:rsidR="003D1A98" w:rsidRDefault="003D1A98" w:rsidP="003D1A98">
      <w:pPr>
        <w:keepNext/>
        <w:jc w:val="center"/>
      </w:pPr>
      <w:r w:rsidRPr="003D1A98">
        <w:rPr>
          <w:noProof/>
        </w:rPr>
        <w:drawing>
          <wp:inline distT="0" distB="0" distL="0" distR="0" wp14:anchorId="157B100D" wp14:editId="288004A8">
            <wp:extent cx="2995343" cy="1867835"/>
            <wp:effectExtent l="0" t="0" r="0" b="0"/>
            <wp:docPr id="2072675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51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914" cy="18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BA7F" w14:textId="6A8ACC3B" w:rsidR="003D1A98" w:rsidRDefault="003D1A98" w:rsidP="003D1A98">
      <w:pPr>
        <w:pStyle w:val="Legenda"/>
        <w:jc w:val="center"/>
      </w:pPr>
      <w:bookmarkStart w:id="29" w:name="_Toc211607495"/>
      <w:r>
        <w:t xml:space="preserve">Figura </w:t>
      </w:r>
      <w:fldSimple w:instr=" SEQ Figura \* ARABIC ">
        <w:r w:rsidR="00834E3B">
          <w:rPr>
            <w:noProof/>
          </w:rPr>
          <w:t>20</w:t>
        </w:r>
      </w:fldSimple>
      <w:r>
        <w:t xml:space="preserve"> - Criação do campo </w:t>
      </w:r>
      <w:proofErr w:type="spellStart"/>
      <w:r>
        <w:t>previsao_xml</w:t>
      </w:r>
      <w:bookmarkEnd w:id="29"/>
      <w:proofErr w:type="spellEnd"/>
    </w:p>
    <w:p w14:paraId="537B0872" w14:textId="55B8C557" w:rsidR="003D1A98" w:rsidRDefault="003D1A98" w:rsidP="003D1A98">
      <w:pPr>
        <w:pStyle w:val="Contedos"/>
      </w:pPr>
      <w:r>
        <w:t xml:space="preserve">De seguida, utilizei um </w:t>
      </w:r>
      <w:proofErr w:type="spellStart"/>
      <w:r>
        <w:rPr>
          <w:i/>
          <w:iCs/>
        </w:rPr>
        <w:t>Group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By</w:t>
      </w:r>
      <w:proofErr w:type="spellEnd"/>
      <w:r>
        <w:t xml:space="preserve"> para juntar as </w:t>
      </w:r>
      <w:proofErr w:type="spellStart"/>
      <w:r>
        <w:t>strings</w:t>
      </w:r>
      <w:proofErr w:type="spellEnd"/>
      <w:r>
        <w:t xml:space="preserve"> pertencentes aos campos </w:t>
      </w:r>
      <w:r w:rsidR="007F03D6">
        <w:t>“</w:t>
      </w:r>
      <w:proofErr w:type="spellStart"/>
      <w:r w:rsidR="007F03D6">
        <w:t>previsao_xml</w:t>
      </w:r>
      <w:proofErr w:type="spellEnd"/>
      <w:r w:rsidR="007F03D6">
        <w:t>” e agrupar por cidades, guardando essas previsões todas no campo “</w:t>
      </w:r>
      <w:proofErr w:type="spellStart"/>
      <w:r w:rsidR="007F03D6">
        <w:t>previsoes_concat</w:t>
      </w:r>
      <w:proofErr w:type="spellEnd"/>
      <w:r w:rsidR="007F03D6">
        <w:t>”.</w:t>
      </w:r>
    </w:p>
    <w:p w14:paraId="45DF2CC1" w14:textId="77777777" w:rsidR="007F03D6" w:rsidRDefault="007F03D6" w:rsidP="007F03D6">
      <w:pPr>
        <w:pStyle w:val="Contedos"/>
        <w:keepNext/>
        <w:jc w:val="center"/>
      </w:pPr>
      <w:r w:rsidRPr="007F03D6">
        <w:rPr>
          <w:noProof/>
        </w:rPr>
        <w:drawing>
          <wp:inline distT="0" distB="0" distL="0" distR="0" wp14:anchorId="20D10474" wp14:editId="4722EB2D">
            <wp:extent cx="2456066" cy="1828220"/>
            <wp:effectExtent l="0" t="0" r="1905" b="635"/>
            <wp:docPr id="109360478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478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7095" cy="19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D21F" w14:textId="5D81CDE2" w:rsidR="007F03D6" w:rsidRDefault="007F03D6" w:rsidP="007F03D6">
      <w:pPr>
        <w:pStyle w:val="Legenda"/>
        <w:jc w:val="center"/>
      </w:pPr>
      <w:bookmarkStart w:id="30" w:name="_Toc211607496"/>
      <w:r>
        <w:t xml:space="preserve">Figura </w:t>
      </w:r>
      <w:fldSimple w:instr=" SEQ Figura \* ARABIC ">
        <w:r w:rsidR="00834E3B">
          <w:rPr>
            <w:noProof/>
          </w:rPr>
          <w:t>21</w:t>
        </w:r>
      </w:fldSimple>
      <w:r>
        <w:t xml:space="preserve"> - Agrupa previsões por cidade</w:t>
      </w:r>
      <w:bookmarkEnd w:id="30"/>
    </w:p>
    <w:p w14:paraId="51BCD1D3" w14:textId="5790372C" w:rsidR="007F03D6" w:rsidRDefault="007F03D6" w:rsidP="007F03D6">
      <w:pPr>
        <w:pStyle w:val="Contedos"/>
      </w:pPr>
      <w:r>
        <w:lastRenderedPageBreak/>
        <w:t xml:space="preserve">Após juntar todas as previsões de uma cidade, utiliza mais uma vez um </w:t>
      </w:r>
      <w:proofErr w:type="spellStart"/>
      <w:r>
        <w:rPr>
          <w:i/>
          <w:iCs/>
        </w:rPr>
        <w:t>Modified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Value</w:t>
      </w:r>
      <w:proofErr w:type="spellEnd"/>
      <w:r>
        <w:t xml:space="preserve"> para desta vez criar a parte do </w:t>
      </w:r>
      <w:proofErr w:type="spellStart"/>
      <w:r>
        <w:t>xml</w:t>
      </w:r>
      <w:proofErr w:type="spellEnd"/>
      <w:r>
        <w:t xml:space="preserve"> com os dados atuais da cidade e concatenar os dados já em XML das previsões, guardando tudo no campo “</w:t>
      </w:r>
      <w:proofErr w:type="spellStart"/>
      <w:r>
        <w:t>cidade_xml</w:t>
      </w:r>
      <w:proofErr w:type="spellEnd"/>
      <w:r>
        <w:t>”.</w:t>
      </w:r>
    </w:p>
    <w:p w14:paraId="44FEA0C8" w14:textId="77777777" w:rsidR="007F03D6" w:rsidRDefault="007F03D6" w:rsidP="007F03D6">
      <w:pPr>
        <w:pStyle w:val="Contedos"/>
        <w:keepNext/>
        <w:jc w:val="center"/>
      </w:pPr>
      <w:r w:rsidRPr="007F03D6">
        <w:rPr>
          <w:noProof/>
        </w:rPr>
        <w:drawing>
          <wp:inline distT="0" distB="0" distL="0" distR="0" wp14:anchorId="5BE9AE46" wp14:editId="53BEB723">
            <wp:extent cx="3774440" cy="1980885"/>
            <wp:effectExtent l="0" t="0" r="0" b="635"/>
            <wp:docPr id="368448241" name="Imagem 1" descr="Uma imagem com texto, captura de ecrã, software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48241" name="Imagem 1" descr="Uma imagem com texto, captura de ecrã, software, ecrã&#10;&#10;Os conteúdos gerados por IA podem estar incorretos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9749" cy="198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996" w14:textId="5FE11880" w:rsidR="007F03D6" w:rsidRDefault="007F03D6" w:rsidP="007F03D6">
      <w:pPr>
        <w:pStyle w:val="Legenda"/>
        <w:jc w:val="center"/>
      </w:pPr>
      <w:bookmarkStart w:id="31" w:name="_Toc211607497"/>
      <w:r>
        <w:t xml:space="preserve">Figura </w:t>
      </w:r>
      <w:fldSimple w:instr=" SEQ Figura \* ARABIC ">
        <w:r w:rsidR="00834E3B">
          <w:rPr>
            <w:noProof/>
          </w:rPr>
          <w:t>22</w:t>
        </w:r>
      </w:fldSimple>
      <w:r>
        <w:t xml:space="preserve"> - Criação do </w:t>
      </w:r>
      <w:proofErr w:type="spellStart"/>
      <w:r>
        <w:t>cidade_xml</w:t>
      </w:r>
      <w:bookmarkEnd w:id="31"/>
      <w:proofErr w:type="spellEnd"/>
    </w:p>
    <w:p w14:paraId="19EEFD41" w14:textId="097A91CD" w:rsidR="007F03D6" w:rsidRDefault="007F03D6" w:rsidP="007F03D6">
      <w:pPr>
        <w:pStyle w:val="Contedos"/>
      </w:pPr>
      <w:r>
        <w:t xml:space="preserve">Como os ficheiros XML têm de ter um </w:t>
      </w:r>
      <w:proofErr w:type="spellStart"/>
      <w:r w:rsidRPr="007F03D6">
        <w:rPr>
          <w:i/>
          <w:iCs/>
        </w:rPr>
        <w:t>header</w:t>
      </w:r>
      <w:proofErr w:type="spellEnd"/>
      <w:r>
        <w:t xml:space="preserve"> e como os dados das cidades irão ficar dentro da tag “&lt;cidades&gt;&lt;/cidades&gt;”, utilizei mais um </w:t>
      </w:r>
      <w:proofErr w:type="spellStart"/>
      <w:r>
        <w:rPr>
          <w:i/>
          <w:iCs/>
        </w:rPr>
        <w:t>Modified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</w:t>
      </w:r>
      <w:r>
        <w:t xml:space="preserve"> que guarda num campo o valor de </w:t>
      </w:r>
      <w:proofErr w:type="spellStart"/>
      <w:r>
        <w:rPr>
          <w:i/>
          <w:iCs/>
        </w:rPr>
        <w:t>header</w:t>
      </w:r>
      <w:proofErr w:type="spellEnd"/>
      <w:r>
        <w:t xml:space="preserve"> e de </w:t>
      </w:r>
      <w:proofErr w:type="spellStart"/>
      <w:r>
        <w:rPr>
          <w:i/>
          <w:iCs/>
        </w:rPr>
        <w:t>footer</w:t>
      </w:r>
      <w:proofErr w:type="spellEnd"/>
      <w:r>
        <w:t>.</w:t>
      </w:r>
    </w:p>
    <w:p w14:paraId="6C35B67A" w14:textId="77777777" w:rsidR="008F66D1" w:rsidRDefault="008F66D1" w:rsidP="008F66D1">
      <w:pPr>
        <w:pStyle w:val="Contedos"/>
        <w:keepNext/>
        <w:jc w:val="center"/>
      </w:pPr>
      <w:r w:rsidRPr="008F66D1">
        <w:rPr>
          <w:noProof/>
        </w:rPr>
        <w:drawing>
          <wp:inline distT="0" distB="0" distL="0" distR="0" wp14:anchorId="419A3085" wp14:editId="1CF192F5">
            <wp:extent cx="3176779" cy="2530912"/>
            <wp:effectExtent l="0" t="0" r="5080" b="3175"/>
            <wp:docPr id="1827996966" name="Imagem 1" descr="Uma imagem com texto, captura de ecrã,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96966" name="Imagem 1" descr="Uma imagem com texto, captura de ecrã, ecrã, software&#10;&#10;Os conteúdos gerados por IA podem estar incorretos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6565" cy="25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2DE7" w14:textId="000F6172" w:rsidR="008F66D1" w:rsidRDefault="008F66D1" w:rsidP="008F66D1">
      <w:pPr>
        <w:pStyle w:val="Legenda"/>
        <w:jc w:val="center"/>
        <w:rPr>
          <w:noProof/>
        </w:rPr>
      </w:pPr>
      <w:bookmarkStart w:id="32" w:name="_Toc211607498"/>
      <w:r>
        <w:t xml:space="preserve">Figura </w:t>
      </w:r>
      <w:fldSimple w:instr=" SEQ Figura \* ARABIC ">
        <w:r w:rsidR="00834E3B">
          <w:rPr>
            <w:noProof/>
          </w:rPr>
          <w:t>23</w:t>
        </w:r>
      </w:fldSimple>
      <w:r>
        <w:t xml:space="preserve"> - </w:t>
      </w:r>
      <w:proofErr w:type="spellStart"/>
      <w:r>
        <w:t>Header</w:t>
      </w:r>
      <w:proofErr w:type="spellEnd"/>
      <w:r>
        <w:t xml:space="preserve"> e </w:t>
      </w:r>
      <w:proofErr w:type="spellStart"/>
      <w:r>
        <w:t>footer</w:t>
      </w:r>
      <w:proofErr w:type="spellEnd"/>
      <w:r>
        <w:t xml:space="preserve"> </w:t>
      </w:r>
      <w:r>
        <w:rPr>
          <w:noProof/>
        </w:rPr>
        <w:t>do XML</w:t>
      </w:r>
      <w:bookmarkEnd w:id="32"/>
    </w:p>
    <w:p w14:paraId="3AA2AE7B" w14:textId="729E4208" w:rsidR="008F66D1" w:rsidRDefault="008F66D1" w:rsidP="008F66D1">
      <w:pPr>
        <w:pStyle w:val="Contedos"/>
      </w:pPr>
      <w:r>
        <w:t xml:space="preserve">Depois falta a parte de construir realmente o ficheiro XML. Começando por criar o </w:t>
      </w:r>
      <w:proofErr w:type="spellStart"/>
      <w:r w:rsidRPr="008F66D1">
        <w:rPr>
          <w:i/>
          <w:iCs/>
        </w:rPr>
        <w:t>header</w:t>
      </w:r>
      <w:proofErr w:type="spellEnd"/>
      <w:r>
        <w:t xml:space="preserve"> previamente guardado no campo </w:t>
      </w:r>
      <w:proofErr w:type="spellStart"/>
      <w:r w:rsidRPr="008F66D1">
        <w:rPr>
          <w:i/>
          <w:iCs/>
        </w:rPr>
        <w:t>header</w:t>
      </w:r>
      <w:proofErr w:type="spellEnd"/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6"/>
      </w:tblGrid>
      <w:tr w:rsidR="008F66D1" w14:paraId="4E398503" w14:textId="77777777" w:rsidTr="008F66D1">
        <w:tc>
          <w:tcPr>
            <w:tcW w:w="5012" w:type="dxa"/>
          </w:tcPr>
          <w:p w14:paraId="3FE5211C" w14:textId="77777777" w:rsidR="008F66D1" w:rsidRDefault="008F66D1" w:rsidP="008F66D1">
            <w:pPr>
              <w:pStyle w:val="Contedos"/>
              <w:keepNext/>
              <w:jc w:val="center"/>
            </w:pPr>
            <w:r w:rsidRPr="008F66D1">
              <w:rPr>
                <w:noProof/>
              </w:rPr>
              <w:drawing>
                <wp:inline distT="0" distB="0" distL="0" distR="0" wp14:anchorId="69C8EAB0" wp14:editId="75B957DE">
                  <wp:extent cx="2242905" cy="1014381"/>
                  <wp:effectExtent l="0" t="0" r="5080" b="0"/>
                  <wp:docPr id="14804891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48910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682" cy="103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1FE2F" w14:textId="6F809580" w:rsidR="008F66D1" w:rsidRDefault="008F66D1" w:rsidP="008F66D1">
            <w:pPr>
              <w:pStyle w:val="Legenda"/>
              <w:jc w:val="center"/>
            </w:pPr>
            <w:bookmarkStart w:id="33" w:name="_Toc211607499"/>
            <w:r>
              <w:t xml:space="preserve">Figura </w:t>
            </w:r>
            <w:fldSimple w:instr=" SEQ Figura \* ARABIC ">
              <w:r w:rsidR="00834E3B">
                <w:rPr>
                  <w:noProof/>
                </w:rPr>
                <w:t>24</w:t>
              </w:r>
            </w:fldSimple>
            <w:r>
              <w:t xml:space="preserve"> - </w:t>
            </w:r>
            <w:r w:rsidRPr="000F30C9">
              <w:t xml:space="preserve">Escrever </w:t>
            </w:r>
            <w:proofErr w:type="spellStart"/>
            <w:r w:rsidRPr="000F30C9">
              <w:t>header</w:t>
            </w:r>
            <w:proofErr w:type="spellEnd"/>
            <w:r w:rsidRPr="000F30C9">
              <w:t xml:space="preserve"> do </w:t>
            </w:r>
            <w:proofErr w:type="spellStart"/>
            <w:r w:rsidRPr="000F30C9">
              <w:t>xml</w:t>
            </w:r>
            <w:proofErr w:type="spellEnd"/>
            <w:r>
              <w:t xml:space="preserve"> (</w:t>
            </w:r>
            <w:proofErr w:type="spellStart"/>
            <w:r>
              <w:t>content</w:t>
            </w:r>
            <w:proofErr w:type="spellEnd"/>
            <w:r>
              <w:t>)</w:t>
            </w:r>
            <w:bookmarkEnd w:id="33"/>
          </w:p>
        </w:tc>
        <w:tc>
          <w:tcPr>
            <w:tcW w:w="5012" w:type="dxa"/>
          </w:tcPr>
          <w:p w14:paraId="4B1BF8A5" w14:textId="77777777" w:rsidR="008F66D1" w:rsidRDefault="008F66D1" w:rsidP="008F66D1">
            <w:pPr>
              <w:pStyle w:val="Contedos"/>
              <w:keepNext/>
              <w:jc w:val="center"/>
            </w:pPr>
            <w:r w:rsidRPr="008F66D1">
              <w:rPr>
                <w:noProof/>
              </w:rPr>
              <w:drawing>
                <wp:inline distT="0" distB="0" distL="0" distR="0" wp14:anchorId="737A54A4" wp14:editId="370DFEAE">
                  <wp:extent cx="3038899" cy="866896"/>
                  <wp:effectExtent l="0" t="0" r="9525" b="9525"/>
                  <wp:docPr id="11206263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62635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EAA49" w14:textId="015CD4EB" w:rsidR="008F66D1" w:rsidRDefault="008F66D1" w:rsidP="008F66D1">
            <w:pPr>
              <w:pStyle w:val="Legenda"/>
              <w:jc w:val="center"/>
            </w:pPr>
            <w:bookmarkStart w:id="34" w:name="_Toc211607500"/>
            <w:r>
              <w:t xml:space="preserve">Figura </w:t>
            </w:r>
            <w:fldSimple w:instr=" SEQ Figura \* ARABIC ">
              <w:r w:rsidR="00834E3B">
                <w:rPr>
                  <w:noProof/>
                </w:rPr>
                <w:t>25</w:t>
              </w:r>
            </w:fldSimple>
            <w:r w:rsidRPr="00EA0CEF">
              <w:t xml:space="preserve"> - Escrever </w:t>
            </w:r>
            <w:proofErr w:type="spellStart"/>
            <w:r w:rsidRPr="00EA0CEF">
              <w:t>header</w:t>
            </w:r>
            <w:proofErr w:type="spellEnd"/>
            <w:r w:rsidRPr="00EA0CEF">
              <w:t xml:space="preserve"> do </w:t>
            </w:r>
            <w:proofErr w:type="spellStart"/>
            <w:r w:rsidRPr="00EA0CEF">
              <w:t>xml</w:t>
            </w:r>
            <w:proofErr w:type="spellEnd"/>
            <w:r w:rsidRPr="00EA0CEF">
              <w:t xml:space="preserve"> (</w:t>
            </w:r>
            <w:proofErr w:type="spellStart"/>
            <w:r>
              <w:t>fields</w:t>
            </w:r>
            <w:proofErr w:type="spellEnd"/>
            <w:r w:rsidRPr="00EA0CEF">
              <w:t>)</w:t>
            </w:r>
            <w:bookmarkEnd w:id="34"/>
          </w:p>
          <w:p w14:paraId="3AF1182F" w14:textId="7F89234B" w:rsidR="008F66D1" w:rsidRDefault="008F66D1" w:rsidP="008F66D1">
            <w:pPr>
              <w:pStyle w:val="Contedos"/>
              <w:jc w:val="center"/>
            </w:pPr>
          </w:p>
        </w:tc>
      </w:tr>
    </w:tbl>
    <w:p w14:paraId="1BF891D1" w14:textId="1BC990EF" w:rsidR="008F66D1" w:rsidRDefault="008F66D1" w:rsidP="008F66D1">
      <w:pPr>
        <w:pStyle w:val="Contedos"/>
      </w:pPr>
      <w:r>
        <w:t>De seguida, insere os dados da “</w:t>
      </w:r>
      <w:proofErr w:type="spellStart"/>
      <w:r>
        <w:t>cidade_xml</w:t>
      </w:r>
      <w:proofErr w:type="spellEnd"/>
      <w:r>
        <w:t>”.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31"/>
      </w:tblGrid>
      <w:tr w:rsidR="008F66D1" w14:paraId="664F565D" w14:textId="77777777" w:rsidTr="008F66D1">
        <w:tc>
          <w:tcPr>
            <w:tcW w:w="5012" w:type="dxa"/>
          </w:tcPr>
          <w:p w14:paraId="0BE0F8BF" w14:textId="77777777" w:rsidR="008F66D1" w:rsidRDefault="008F66D1" w:rsidP="008F66D1">
            <w:pPr>
              <w:pStyle w:val="Contedos"/>
              <w:keepNext/>
              <w:jc w:val="center"/>
            </w:pPr>
            <w:r w:rsidRPr="008F66D1">
              <w:rPr>
                <w:noProof/>
              </w:rPr>
              <w:lastRenderedPageBreak/>
              <w:drawing>
                <wp:inline distT="0" distB="0" distL="0" distR="0" wp14:anchorId="3D6B5447" wp14:editId="6702FA99">
                  <wp:extent cx="2914650" cy="1235110"/>
                  <wp:effectExtent l="0" t="0" r="0" b="3175"/>
                  <wp:docPr id="4241976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19769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402" cy="125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D1608" w14:textId="79B2622D" w:rsidR="008F66D1" w:rsidRDefault="008F66D1" w:rsidP="008F66D1">
            <w:pPr>
              <w:pStyle w:val="Legenda"/>
              <w:jc w:val="center"/>
            </w:pPr>
            <w:bookmarkStart w:id="35" w:name="_Toc211607501"/>
            <w:r>
              <w:t xml:space="preserve">Figura </w:t>
            </w:r>
            <w:fldSimple w:instr=" SEQ Figura \* ARABIC ">
              <w:r w:rsidR="00834E3B">
                <w:rPr>
                  <w:noProof/>
                </w:rPr>
                <w:t>26</w:t>
              </w:r>
            </w:fldSimple>
            <w:r w:rsidRPr="00E474B7">
              <w:t xml:space="preserve"> - Escrever </w:t>
            </w:r>
            <w:proofErr w:type="spellStart"/>
            <w:r>
              <w:t>cidade_</w:t>
            </w:r>
            <w:r w:rsidRPr="00E474B7">
              <w:t>xml</w:t>
            </w:r>
            <w:proofErr w:type="spellEnd"/>
            <w:r w:rsidRPr="00E474B7">
              <w:t xml:space="preserve"> (</w:t>
            </w:r>
            <w:proofErr w:type="spellStart"/>
            <w:r w:rsidRPr="00E474B7">
              <w:t>content</w:t>
            </w:r>
            <w:proofErr w:type="spellEnd"/>
            <w:r w:rsidRPr="00E474B7">
              <w:t>)</w:t>
            </w:r>
            <w:bookmarkEnd w:id="35"/>
          </w:p>
        </w:tc>
        <w:tc>
          <w:tcPr>
            <w:tcW w:w="5012" w:type="dxa"/>
          </w:tcPr>
          <w:p w14:paraId="05903EAC" w14:textId="77777777" w:rsidR="008F66D1" w:rsidRDefault="008F66D1" w:rsidP="008F66D1">
            <w:pPr>
              <w:pStyle w:val="Contedos"/>
              <w:keepNext/>
              <w:jc w:val="center"/>
            </w:pPr>
            <w:r w:rsidRPr="008F66D1">
              <w:rPr>
                <w:noProof/>
              </w:rPr>
              <w:drawing>
                <wp:inline distT="0" distB="0" distL="0" distR="0" wp14:anchorId="1A0FBFE4" wp14:editId="694156A8">
                  <wp:extent cx="3057952" cy="1028844"/>
                  <wp:effectExtent l="0" t="0" r="0" b="0"/>
                  <wp:docPr id="9745737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7378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10702" w14:textId="5711415D" w:rsidR="008F66D1" w:rsidRDefault="008F66D1" w:rsidP="008F66D1">
            <w:pPr>
              <w:pStyle w:val="Legenda"/>
              <w:jc w:val="center"/>
            </w:pPr>
            <w:bookmarkStart w:id="36" w:name="_Toc211607502"/>
            <w:r>
              <w:t xml:space="preserve">Figura </w:t>
            </w:r>
            <w:fldSimple w:instr=" SEQ Figura \* ARABIC ">
              <w:r w:rsidR="00834E3B">
                <w:rPr>
                  <w:noProof/>
                </w:rPr>
                <w:t>27</w:t>
              </w:r>
            </w:fldSimple>
            <w:r w:rsidRPr="00D72B61">
              <w:t xml:space="preserve"> - Escrever </w:t>
            </w:r>
            <w:proofErr w:type="spellStart"/>
            <w:r w:rsidRPr="00D72B61">
              <w:t>cidade_xml</w:t>
            </w:r>
            <w:proofErr w:type="spellEnd"/>
            <w:r w:rsidRPr="00D72B61">
              <w:t xml:space="preserve"> (</w:t>
            </w:r>
            <w:proofErr w:type="spellStart"/>
            <w:r w:rsidRPr="00D72B61">
              <w:t>content</w:t>
            </w:r>
            <w:proofErr w:type="spellEnd"/>
            <w:r w:rsidRPr="00D72B61">
              <w:t>)</w:t>
            </w:r>
            <w:bookmarkEnd w:id="36"/>
          </w:p>
          <w:p w14:paraId="6622F64A" w14:textId="77369F75" w:rsidR="008F66D1" w:rsidRDefault="008F66D1" w:rsidP="008F66D1">
            <w:pPr>
              <w:pStyle w:val="Contedos"/>
              <w:jc w:val="center"/>
            </w:pPr>
          </w:p>
        </w:tc>
      </w:tr>
    </w:tbl>
    <w:p w14:paraId="61E2366A" w14:textId="50363E4B" w:rsidR="008F66D1" w:rsidRDefault="008F66D1" w:rsidP="008F66D1">
      <w:pPr>
        <w:pStyle w:val="Contedos"/>
      </w:pPr>
      <w:r>
        <w:t xml:space="preserve">E, por fim, escreve o fecho da </w:t>
      </w:r>
      <w:proofErr w:type="spellStart"/>
      <w:r>
        <w:t>tag</w:t>
      </w:r>
      <w:proofErr w:type="spellEnd"/>
      <w:r>
        <w:t xml:space="preserve"> </w:t>
      </w:r>
      <w:r>
        <w:rPr>
          <w:i/>
          <w:iCs/>
        </w:rPr>
        <w:t>cidades</w:t>
      </w:r>
      <w:r>
        <w:t xml:space="preserve"> com a mesma configuração de </w:t>
      </w:r>
      <w:r w:rsidR="00FF7FA9">
        <w:t>contente do passo anterior</w:t>
      </w:r>
      <w:r>
        <w:t>.</w:t>
      </w:r>
    </w:p>
    <w:p w14:paraId="3CA60C9C" w14:textId="77777777" w:rsidR="008F66D1" w:rsidRDefault="008F66D1" w:rsidP="008F66D1">
      <w:pPr>
        <w:pStyle w:val="Contedos"/>
        <w:keepNext/>
        <w:jc w:val="center"/>
      </w:pPr>
      <w:r w:rsidRPr="008F66D1">
        <w:rPr>
          <w:noProof/>
        </w:rPr>
        <w:drawing>
          <wp:inline distT="0" distB="0" distL="0" distR="0" wp14:anchorId="30BE219F" wp14:editId="1DCCFE1E">
            <wp:extent cx="3019846" cy="914528"/>
            <wp:effectExtent l="0" t="0" r="0" b="0"/>
            <wp:docPr id="1985642378" name="Imagem 1" descr="Uma imagem com texto, captura de ecrã, Tipo de letr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2378" name="Imagem 1" descr="Uma imagem com texto, captura de ecrã, Tipo de letra, file&#10;&#10;Os conteúdos gerados por IA podem estar incorretos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8F5E" w14:textId="5762E2FE" w:rsidR="008F66D1" w:rsidRDefault="008F66D1" w:rsidP="008F66D1">
      <w:pPr>
        <w:pStyle w:val="Legenda"/>
        <w:jc w:val="center"/>
      </w:pPr>
      <w:bookmarkStart w:id="37" w:name="_Toc211607503"/>
      <w:r>
        <w:t xml:space="preserve">Figura </w:t>
      </w:r>
      <w:fldSimple w:instr=" SEQ Figura \* ARABIC ">
        <w:r w:rsidR="00834E3B">
          <w:rPr>
            <w:noProof/>
          </w:rPr>
          <w:t>28</w:t>
        </w:r>
      </w:fldSimple>
      <w:r>
        <w:t xml:space="preserve"> - Fecha a </w:t>
      </w:r>
      <w:proofErr w:type="spellStart"/>
      <w:r>
        <w:t>tag</w:t>
      </w:r>
      <w:proofErr w:type="spellEnd"/>
      <w:r>
        <w:t xml:space="preserve"> "cidades"</w:t>
      </w:r>
      <w:bookmarkEnd w:id="37"/>
    </w:p>
    <w:p w14:paraId="4CB1057D" w14:textId="59874B3A" w:rsidR="000567B1" w:rsidRDefault="000567B1" w:rsidP="00671367">
      <w:pPr>
        <w:pStyle w:val="Ttulo1"/>
        <w:rPr>
          <w:lang w:bidi="pt-PT"/>
        </w:rPr>
      </w:pPr>
      <w:bookmarkStart w:id="38" w:name="_Toc211607474"/>
      <w:r w:rsidRPr="000567B1">
        <w:rPr>
          <w:lang w:bidi="pt-PT"/>
        </w:rPr>
        <w:t>Vídeo com demonstração</w:t>
      </w:r>
      <w:bookmarkEnd w:id="38"/>
    </w:p>
    <w:p w14:paraId="780ABB60" w14:textId="77777777" w:rsidR="001B1B18" w:rsidRDefault="001B1B18" w:rsidP="001B1B18">
      <w:pPr>
        <w:pStyle w:val="Contedos"/>
        <w:keepNext/>
        <w:jc w:val="center"/>
      </w:pPr>
      <w:r w:rsidRPr="001B1B18">
        <w:rPr>
          <w:lang w:bidi="pt-PT"/>
        </w:rPr>
        <w:drawing>
          <wp:inline distT="0" distB="0" distL="0" distR="0" wp14:anchorId="1B500523" wp14:editId="20DCD32C">
            <wp:extent cx="1676634" cy="1629002"/>
            <wp:effectExtent l="0" t="0" r="0" b="9525"/>
            <wp:docPr id="2035653392" name="Imagem 1" descr="Uma imagem com padrão, texto, coser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53392" name="Imagem 1" descr="Uma imagem com padrão, texto, coser&#10;&#10;Os conteúdos gerados por IA podem estar incorretos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B8E" w14:textId="10D31E06" w:rsidR="000567B1" w:rsidRDefault="001B1B18" w:rsidP="001B1B18">
      <w:pPr>
        <w:pStyle w:val="Legenda"/>
        <w:jc w:val="center"/>
      </w:pPr>
      <w:bookmarkStart w:id="39" w:name="_Toc211607504"/>
      <w:r>
        <w:t xml:space="preserve">Figura </w:t>
      </w:r>
      <w:fldSimple w:instr=" SEQ Figura \* ARABIC ">
        <w:r w:rsidR="00834E3B">
          <w:rPr>
            <w:noProof/>
          </w:rPr>
          <w:t>29</w:t>
        </w:r>
      </w:fldSimple>
      <w:r>
        <w:t xml:space="preserve"> - </w:t>
      </w:r>
      <w:proofErr w:type="spellStart"/>
      <w:r>
        <w:t>Video</w:t>
      </w:r>
      <w:proofErr w:type="spellEnd"/>
      <w:r>
        <w:t xml:space="preserve"> Demo</w:t>
      </w:r>
      <w:bookmarkEnd w:id="39"/>
    </w:p>
    <w:p w14:paraId="6BD7291F" w14:textId="77777777" w:rsidR="00834E3B" w:rsidRPr="00834E3B" w:rsidRDefault="00834E3B" w:rsidP="00834E3B"/>
    <w:p w14:paraId="27C5E0B6" w14:textId="77777777" w:rsidR="00834E3B" w:rsidRDefault="00834E3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bidi="pt-PT"/>
        </w:rPr>
      </w:pPr>
      <w:r>
        <w:rPr>
          <w:lang w:bidi="pt-PT"/>
        </w:rPr>
        <w:br w:type="page"/>
      </w:r>
    </w:p>
    <w:p w14:paraId="6AF0AB46" w14:textId="3851736D" w:rsidR="0087605E" w:rsidRDefault="00671367" w:rsidP="00671367">
      <w:pPr>
        <w:pStyle w:val="Ttulo1"/>
        <w:rPr>
          <w:lang w:bidi="pt-PT"/>
        </w:rPr>
      </w:pPr>
      <w:bookmarkStart w:id="40" w:name="_Toc211607475"/>
      <w:r>
        <w:rPr>
          <w:lang w:bidi="pt-PT"/>
        </w:rPr>
        <w:lastRenderedPageBreak/>
        <w:t>Conclusão</w:t>
      </w:r>
      <w:bookmarkEnd w:id="40"/>
    </w:p>
    <w:p w14:paraId="7A9B7F77" w14:textId="4B5FF4B4" w:rsidR="00671367" w:rsidRDefault="001B1B18" w:rsidP="00671367">
      <w:pPr>
        <w:pStyle w:val="Contedos"/>
        <w:rPr>
          <w:lang w:bidi="pt-PT"/>
        </w:rPr>
      </w:pPr>
      <w:r w:rsidRPr="001B1B18">
        <w:rPr>
          <w:lang w:bidi="pt-PT"/>
        </w:rPr>
        <w:t xml:space="preserve">Com este trabalho foi possível compreender como funciona um processo de integração de dados utilizando o </w:t>
      </w:r>
      <w:proofErr w:type="spellStart"/>
      <w:r w:rsidRPr="001B1B18">
        <w:rPr>
          <w:lang w:bidi="pt-PT"/>
        </w:rPr>
        <w:t>Pentaho</w:t>
      </w:r>
      <w:proofErr w:type="spellEnd"/>
      <w:r w:rsidRPr="001B1B18">
        <w:rPr>
          <w:lang w:bidi="pt-PT"/>
        </w:rPr>
        <w:t xml:space="preserve"> Data </w:t>
      </w:r>
      <w:proofErr w:type="spellStart"/>
      <w:r w:rsidRPr="001B1B18">
        <w:rPr>
          <w:lang w:bidi="pt-PT"/>
        </w:rPr>
        <w:t>Integration</w:t>
      </w:r>
      <w:proofErr w:type="spellEnd"/>
      <w:r w:rsidRPr="001B1B18">
        <w:rPr>
          <w:lang w:bidi="pt-PT"/>
        </w:rPr>
        <w:t xml:space="preserve"> (</w:t>
      </w:r>
      <w:proofErr w:type="spellStart"/>
      <w:r w:rsidRPr="001B1B18">
        <w:rPr>
          <w:lang w:bidi="pt-PT"/>
        </w:rPr>
        <w:t>Kettle</w:t>
      </w:r>
      <w:proofErr w:type="spellEnd"/>
      <w:r w:rsidRPr="001B1B18">
        <w:rPr>
          <w:lang w:bidi="pt-PT"/>
        </w:rPr>
        <w:t>).</w:t>
      </w:r>
    </w:p>
    <w:p w14:paraId="2200833B" w14:textId="77777777" w:rsidR="001B1B18" w:rsidRDefault="001B1B18" w:rsidP="00671367">
      <w:pPr>
        <w:pStyle w:val="Contedos"/>
        <w:rPr>
          <w:lang w:bidi="pt-PT"/>
        </w:rPr>
      </w:pPr>
    </w:p>
    <w:p w14:paraId="23DA6442" w14:textId="52AE4C5B" w:rsidR="001B1B18" w:rsidRDefault="001B1B18" w:rsidP="001B1B18">
      <w:pPr>
        <w:pStyle w:val="Contedos"/>
        <w:rPr>
          <w:lang w:bidi="pt-PT"/>
        </w:rPr>
      </w:pPr>
      <w:r>
        <w:rPr>
          <w:lang w:bidi="pt-PT"/>
        </w:rPr>
        <w:t>Durante o desenvolvimento, foram aplicados passos de extração, transformação e carregamento (ETL), como a leitura de ficheiros JSON, a junção e agrupamento de dados e a escrita d</w:t>
      </w:r>
      <w:r>
        <w:rPr>
          <w:lang w:bidi="pt-PT"/>
        </w:rPr>
        <w:t>e um</w:t>
      </w:r>
      <w:r>
        <w:rPr>
          <w:lang w:bidi="pt-PT"/>
        </w:rPr>
        <w:t xml:space="preserve"> resultado final num formato</w:t>
      </w:r>
      <w:r>
        <w:rPr>
          <w:lang w:bidi="pt-PT"/>
        </w:rPr>
        <w:t xml:space="preserve"> personalizado e</w:t>
      </w:r>
      <w:r>
        <w:rPr>
          <w:lang w:bidi="pt-PT"/>
        </w:rPr>
        <w:t xml:space="preserve"> estruturado.</w:t>
      </w:r>
    </w:p>
    <w:p w14:paraId="0C45090D" w14:textId="77777777" w:rsidR="001B1B18" w:rsidRDefault="001B1B18" w:rsidP="001B1B18">
      <w:pPr>
        <w:pStyle w:val="Contedos"/>
        <w:rPr>
          <w:lang w:bidi="pt-PT"/>
        </w:rPr>
      </w:pPr>
      <w:r>
        <w:rPr>
          <w:lang w:bidi="pt-PT"/>
        </w:rPr>
        <w:t>Também foi criado um Job para automatizar todo o processo, garantindo que a transformação é executada de forma simples e controlada.</w:t>
      </w:r>
    </w:p>
    <w:p w14:paraId="4F78FFBA" w14:textId="77777777" w:rsidR="001B1B18" w:rsidRDefault="001B1B18" w:rsidP="001B1B18">
      <w:pPr>
        <w:pStyle w:val="Contedos"/>
        <w:rPr>
          <w:lang w:bidi="pt-PT"/>
        </w:rPr>
      </w:pPr>
    </w:p>
    <w:p w14:paraId="7595EA5E" w14:textId="19449E96" w:rsidR="001B1B18" w:rsidRPr="00D70D02" w:rsidRDefault="001B1B18" w:rsidP="001B1B18">
      <w:pPr>
        <w:pStyle w:val="Contedos"/>
        <w:rPr>
          <w:lang w:bidi="pt-PT"/>
        </w:rPr>
      </w:pPr>
      <w:r>
        <w:rPr>
          <w:lang w:bidi="pt-PT"/>
        </w:rPr>
        <w:t xml:space="preserve">Em resumo, o trabalho permitiu praticar os conceitos de integração de sistemas e demonstrar como o </w:t>
      </w:r>
      <w:proofErr w:type="spellStart"/>
      <w:r>
        <w:rPr>
          <w:lang w:bidi="pt-PT"/>
        </w:rPr>
        <w:t>Kettle</w:t>
      </w:r>
      <w:proofErr w:type="spellEnd"/>
      <w:r>
        <w:rPr>
          <w:lang w:bidi="pt-PT"/>
        </w:rPr>
        <w:t xml:space="preserve"> pode ser usado para tratar e organizar dados de diferentes fontes de forma eficiente.</w:t>
      </w:r>
    </w:p>
    <w:sectPr w:rsidR="001B1B18" w:rsidRPr="00D70D02" w:rsidSect="00AB02A7">
      <w:headerReference w:type="default" r:id="rId39"/>
      <w:footerReference w:type="default" r:id="rId4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3D170" w14:textId="77777777" w:rsidR="00BD1F4F" w:rsidRDefault="00BD1F4F">
      <w:r>
        <w:separator/>
      </w:r>
    </w:p>
    <w:p w14:paraId="3CF6A64E" w14:textId="77777777" w:rsidR="00BD1F4F" w:rsidRDefault="00BD1F4F"/>
  </w:endnote>
  <w:endnote w:type="continuationSeparator" w:id="0">
    <w:p w14:paraId="67BB8780" w14:textId="77777777" w:rsidR="00BD1F4F" w:rsidRDefault="00BD1F4F">
      <w:r>
        <w:continuationSeparator/>
      </w:r>
    </w:p>
    <w:p w14:paraId="204A28C5" w14:textId="77777777" w:rsidR="00BD1F4F" w:rsidRDefault="00BD1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F3B40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6E10C988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83E93" w14:textId="77777777" w:rsidR="00BD1F4F" w:rsidRDefault="00BD1F4F">
      <w:r>
        <w:separator/>
      </w:r>
    </w:p>
    <w:p w14:paraId="31358729" w14:textId="77777777" w:rsidR="00BD1F4F" w:rsidRDefault="00BD1F4F"/>
  </w:footnote>
  <w:footnote w:type="continuationSeparator" w:id="0">
    <w:p w14:paraId="246997FA" w14:textId="77777777" w:rsidR="00BD1F4F" w:rsidRDefault="00BD1F4F">
      <w:r>
        <w:continuationSeparator/>
      </w:r>
    </w:p>
    <w:p w14:paraId="01F82645" w14:textId="77777777" w:rsidR="00BD1F4F" w:rsidRDefault="00BD1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86E4BF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F7C2398" w14:textId="77777777" w:rsidR="00D077E9" w:rsidRDefault="00D077E9">
          <w:pPr>
            <w:pStyle w:val="Cabealho"/>
          </w:pPr>
        </w:p>
      </w:tc>
    </w:tr>
  </w:tbl>
  <w:p w14:paraId="4A663DF1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10299"/>
    <w:multiLevelType w:val="hybridMultilevel"/>
    <w:tmpl w:val="B664BD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32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F3"/>
    <w:rsid w:val="0002482E"/>
    <w:rsid w:val="0004796B"/>
    <w:rsid w:val="00050324"/>
    <w:rsid w:val="000567B1"/>
    <w:rsid w:val="000A0150"/>
    <w:rsid w:val="000E63C9"/>
    <w:rsid w:val="00105059"/>
    <w:rsid w:val="001071E3"/>
    <w:rsid w:val="00124315"/>
    <w:rsid w:val="00130E9D"/>
    <w:rsid w:val="00150A6D"/>
    <w:rsid w:val="00185B35"/>
    <w:rsid w:val="001B1B18"/>
    <w:rsid w:val="001F2BC8"/>
    <w:rsid w:val="001F5F6B"/>
    <w:rsid w:val="00243EBC"/>
    <w:rsid w:val="00246A35"/>
    <w:rsid w:val="00261980"/>
    <w:rsid w:val="00284348"/>
    <w:rsid w:val="002C70A1"/>
    <w:rsid w:val="002F51F5"/>
    <w:rsid w:val="00312137"/>
    <w:rsid w:val="00330359"/>
    <w:rsid w:val="0033762F"/>
    <w:rsid w:val="00360494"/>
    <w:rsid w:val="00366462"/>
    <w:rsid w:val="00366C7E"/>
    <w:rsid w:val="00384EA3"/>
    <w:rsid w:val="003A39A1"/>
    <w:rsid w:val="003C2191"/>
    <w:rsid w:val="003D1A98"/>
    <w:rsid w:val="003D3863"/>
    <w:rsid w:val="004110DE"/>
    <w:rsid w:val="00414397"/>
    <w:rsid w:val="0044085A"/>
    <w:rsid w:val="0048084B"/>
    <w:rsid w:val="004B21A5"/>
    <w:rsid w:val="005037F0"/>
    <w:rsid w:val="00516A86"/>
    <w:rsid w:val="005275F6"/>
    <w:rsid w:val="00572102"/>
    <w:rsid w:val="005E62AA"/>
    <w:rsid w:val="005F1BB0"/>
    <w:rsid w:val="00656C4D"/>
    <w:rsid w:val="00671367"/>
    <w:rsid w:val="006E5716"/>
    <w:rsid w:val="0071262D"/>
    <w:rsid w:val="00712F33"/>
    <w:rsid w:val="007302B3"/>
    <w:rsid w:val="00730733"/>
    <w:rsid w:val="00730E3A"/>
    <w:rsid w:val="00736AAF"/>
    <w:rsid w:val="00747D1D"/>
    <w:rsid w:val="00765B2A"/>
    <w:rsid w:val="00774AFE"/>
    <w:rsid w:val="00783A34"/>
    <w:rsid w:val="007C6B52"/>
    <w:rsid w:val="007D16C5"/>
    <w:rsid w:val="007F03D6"/>
    <w:rsid w:val="00834E3B"/>
    <w:rsid w:val="00862FE4"/>
    <w:rsid w:val="0086389A"/>
    <w:rsid w:val="00874ED4"/>
    <w:rsid w:val="0087605E"/>
    <w:rsid w:val="008803C6"/>
    <w:rsid w:val="008B1FEE"/>
    <w:rsid w:val="008F66D1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B385D"/>
    <w:rsid w:val="00AC29F3"/>
    <w:rsid w:val="00B215D0"/>
    <w:rsid w:val="00B231E5"/>
    <w:rsid w:val="00B460F3"/>
    <w:rsid w:val="00BA0E8C"/>
    <w:rsid w:val="00BD1F4F"/>
    <w:rsid w:val="00BD3B74"/>
    <w:rsid w:val="00BE012C"/>
    <w:rsid w:val="00C02B87"/>
    <w:rsid w:val="00C4086D"/>
    <w:rsid w:val="00C5014D"/>
    <w:rsid w:val="00CA1896"/>
    <w:rsid w:val="00CB5B28"/>
    <w:rsid w:val="00CF5371"/>
    <w:rsid w:val="00D0323A"/>
    <w:rsid w:val="00D0559F"/>
    <w:rsid w:val="00D077E9"/>
    <w:rsid w:val="00D310AF"/>
    <w:rsid w:val="00D42CB7"/>
    <w:rsid w:val="00D5413D"/>
    <w:rsid w:val="00D570A9"/>
    <w:rsid w:val="00D6797A"/>
    <w:rsid w:val="00D70D02"/>
    <w:rsid w:val="00D770C7"/>
    <w:rsid w:val="00D86945"/>
    <w:rsid w:val="00D90290"/>
    <w:rsid w:val="00DA2FAD"/>
    <w:rsid w:val="00DC70B6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7FA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BC14E"/>
  <w15:docId w15:val="{042FA905-F6CE-42AC-B95C-CB71A66A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70B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C70B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C70B6"/>
    <w:pPr>
      <w:spacing w:after="100"/>
      <w:ind w:left="280"/>
    </w:pPr>
  </w:style>
  <w:style w:type="character" w:styleId="Hiperligao">
    <w:name w:val="Hyperlink"/>
    <w:basedOn w:val="Tipodeletrapredefinidodopargrafo"/>
    <w:uiPriority w:val="99"/>
    <w:unhideWhenUsed/>
    <w:rsid w:val="00DC70B6"/>
    <w:rPr>
      <w:color w:val="3592CF" w:themeColor="hyperlink"/>
      <w:u w:val="single"/>
    </w:rPr>
  </w:style>
  <w:style w:type="paragraph" w:styleId="Legenda">
    <w:name w:val="caption"/>
    <w:basedOn w:val="Normal"/>
    <w:next w:val="Normal"/>
    <w:uiPriority w:val="99"/>
    <w:unhideWhenUsed/>
    <w:rsid w:val="00BE012C"/>
    <w:pPr>
      <w:spacing w:after="200" w:line="240" w:lineRule="auto"/>
    </w:pPr>
    <w:rPr>
      <w:i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6597AA22F495A9F8C58E74BA79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28B662-4A22-4A37-B972-4D25B4A23883}"/>
      </w:docPartPr>
      <w:docPartBody>
        <w:p w:rsidR="001F4652" w:rsidRDefault="00000000">
          <w:pPr>
            <w:pStyle w:val="62C6597AA22F495A9F8C58E74BA79581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outubro 17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B83779887777429295FC2546D7D718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587BB-3DEC-461E-8BC8-9B7D3B39412B}"/>
      </w:docPartPr>
      <w:docPartBody>
        <w:p w:rsidR="001F4652" w:rsidRDefault="00000000">
          <w:pPr>
            <w:pStyle w:val="B83779887777429295FC2546D7D7186C"/>
          </w:pPr>
          <w:r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21"/>
    <w:rsid w:val="00124315"/>
    <w:rsid w:val="001F4652"/>
    <w:rsid w:val="0048084B"/>
    <w:rsid w:val="006F190A"/>
    <w:rsid w:val="00774AFE"/>
    <w:rsid w:val="007D0973"/>
    <w:rsid w:val="00836426"/>
    <w:rsid w:val="00B215D0"/>
    <w:rsid w:val="00E378DC"/>
    <w:rsid w:val="00FB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paragraph" w:customStyle="1" w:styleId="62C6597AA22F495A9F8C58E74BA79581">
    <w:name w:val="62C6597AA22F495A9F8C58E74BA79581"/>
  </w:style>
  <w:style w:type="paragraph" w:customStyle="1" w:styleId="B83779887777429295FC2546D7D7186C">
    <w:name w:val="B83779887777429295FC2546D7D718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
Paulo Costa Nº29851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169</TotalTime>
  <Pages>13</Pages>
  <Words>1765</Words>
  <Characters>9536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</dc:creator>
  <cp:keywords/>
  <cp:lastModifiedBy>Paulo Alexandre Martins Campinho</cp:lastModifiedBy>
  <cp:revision>15</cp:revision>
  <cp:lastPrinted>2025-10-17T14:30:00Z</cp:lastPrinted>
  <dcterms:created xsi:type="dcterms:W3CDTF">2025-10-16T23:40:00Z</dcterms:created>
  <dcterms:modified xsi:type="dcterms:W3CDTF">2025-10-17T14:31:00Z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